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3829705"/>
        <w:docPartObj>
          <w:docPartGallery w:val="Cover Pages"/>
          <w:docPartUnique/>
        </w:docPartObj>
      </w:sdtPr>
      <w:sdtEndPr/>
      <w:sdtContent>
        <w:p w:rsidR="005D5AD6" w:rsidRPr="00272016" w:rsidRDefault="006D4CCC">
          <w:pPr>
            <w:rPr>
              <w:noProof/>
              <w:lang w:val="es-ES"/>
            </w:rPr>
          </w:pPr>
          <w:r w:rsidRPr="00272016">
            <w:rPr>
              <w:noProof/>
              <w:lang w:eastAsia="en-US"/>
            </w:rPr>
            <mc:AlternateContent>
              <mc:Choice Requires="wps">
                <w:drawing>
                  <wp:anchor distT="0" distB="0" distL="114300" distR="114300" simplePos="0" relativeHeight="251661312" behindDoc="0" locked="0" layoutInCell="1" allowOverlap="1">
                    <wp:simplePos x="0" y="0"/>
                    <wp:positionH relativeFrom="page">
                      <wp:posOffset>5676900</wp:posOffset>
                    </wp:positionH>
                    <wp:positionV relativeFrom="paragraph">
                      <wp:posOffset>-1160813</wp:posOffset>
                    </wp:positionV>
                    <wp:extent cx="2092960" cy="2562225"/>
                    <wp:effectExtent l="0" t="0" r="2540" b="9525"/>
                    <wp:wrapNone/>
                    <wp:docPr id="1" name="Rectángulo 1"/>
                    <wp:cNvGraphicFramePr/>
                    <a:graphic xmlns:a="http://schemas.openxmlformats.org/drawingml/2006/main">
                      <a:graphicData uri="http://schemas.microsoft.com/office/word/2010/wordprocessingShape">
                        <wps:wsp>
                          <wps:cNvSpPr/>
                          <wps:spPr>
                            <a:xfrm>
                              <a:off x="0" y="0"/>
                              <a:ext cx="2092960" cy="2562225"/>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79F30" id="Rectángulo 1" o:spid="_x0000_s1026" style="position:absolute;margin-left:447pt;margin-top:-91.4pt;width:164.8pt;height:20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" fillcolor="#11c1ff" stroked="f" strokeweight="1pt">
                    <w10:wrap anchorx="page"/>
                  </v:rect>
                </w:pict>
              </mc:Fallback>
            </mc:AlternateContent>
          </w:r>
          <w:r w:rsidR="005D5AD6" w:rsidRPr="00272016">
            <w:rPr>
              <w:noProof/>
              <w:lang w:eastAsia="en-U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4669277" cy="10045700"/>
                    <wp:effectExtent l="0" t="0" r="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277" cy="10045700"/>
                            </a:xfrm>
                            <a:prstGeom prst="rect">
                              <a:avLst/>
                            </a:prstGeom>
                            <a:solidFill>
                              <a:schemeClr val="bg2">
                                <a:lumMod val="50000"/>
                              </a:schemeClr>
                            </a:solidFill>
                            <a:ln>
                              <a:noFill/>
                            </a:ln>
                            <a:extLst/>
                          </wps:spPr>
                          <wps:txbx>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left:0;text-align:left;margin-left:0;margin-top:0;width:367.65pt;height:791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" fillcolor="#65747c [1614]" stroked="f">
                    <v:path arrowok="t"/>
                    <v:textbox inset="21.6pt,1in,21.6pt">
                      <w:txbxContent>
                        <w:sdt>
                          <w:sdtPr>
                            <w:rPr>
                              <w:caps/>
                              <w:color w:val="FFFFFF" w:themeColor="background1"/>
                              <w:sz w:val="80"/>
                              <w:szCs w:val="80"/>
                            </w:rPr>
                            <w:alias w:val="Título"/>
                            <w:id w:val="-219976742"/>
                            <w:showingPlcHdr/>
                            <w:dataBinding w:prefixMappings="xmlns:ns0='http://schemas.openxmlformats.org/package/2006/metadata/core-properties' xmlns:ns1='http://purl.org/dc/elements/1.1/'" w:xpath="/ns0:coreProperties[1]/ns1:title[1]" w:storeItemID="{6C3C8BC8-F283-45AE-878A-BAB7291924A1}"/>
                            <w:text/>
                          </w:sdtPr>
                          <w:sdtEndPr/>
                          <w:sdtContent>
                            <w:p w:rsidR="003B3832" w:rsidRPr="005D5AD6" w:rsidRDefault="003B3832">
                              <w:pPr>
                                <w:pStyle w:val="Ttulo"/>
                                <w:jc w:val="right"/>
                                <w:rPr>
                                  <w:caps/>
                                  <w:color w:val="FFFFFF" w:themeColor="background1"/>
                                  <w:sz w:val="80"/>
                                  <w:szCs w:val="80"/>
                                  <w:lang w:val="es-ES"/>
                                </w:rPr>
                              </w:pPr>
                              <w:r w:rsidRPr="003C321D">
                                <w:rPr>
                                  <w:caps/>
                                  <w:color w:val="FFFFFF" w:themeColor="background1"/>
                                  <w:sz w:val="80"/>
                                  <w:szCs w:val="80"/>
                                  <w:lang w:val="es-EC"/>
                                </w:rPr>
                                <w:t xml:space="preserve">     </w:t>
                              </w:r>
                            </w:p>
                          </w:sdtContent>
                        </w:sdt>
                        <w:p w:rsidR="003B3832" w:rsidRPr="005D5AD6" w:rsidRDefault="003B3832">
                          <w:pPr>
                            <w:spacing w:before="240"/>
                            <w:ind w:left="720"/>
                            <w:jc w:val="right"/>
                            <w:rPr>
                              <w:color w:val="FFFFFF" w:themeColor="background1"/>
                              <w:lang w:val="es-ES"/>
                            </w:rPr>
                          </w:pPr>
                        </w:p>
                        <w:sdt>
                          <w:sdtPr>
                            <w:rPr>
                              <w:color w:val="FFFFFF" w:themeColor="background1"/>
                            </w:rPr>
                            <w:alias w:val="Descripción breve"/>
                            <w:id w:val="-394891429"/>
                            <w:showingPlcHdr/>
                            <w:dataBinding w:prefixMappings="xmlns:ns0='http://schemas.microsoft.com/office/2006/coverPageProps'" w:xpath="/ns0:CoverPageProperties[1]/ns0:Abstract[1]" w:storeItemID="{55AF091B-3C7A-41E3-B477-F2FDAA23CFDA}"/>
                            <w:text/>
                          </w:sdtPr>
                          <w:sdtEndPr/>
                          <w:sdtContent>
                            <w:p w:rsidR="003B3832" w:rsidRPr="005D5AD6" w:rsidRDefault="007A38B3">
                              <w:pPr>
                                <w:spacing w:before="240"/>
                                <w:ind w:left="1008"/>
                                <w:jc w:val="right"/>
                                <w:rPr>
                                  <w:color w:val="FFFFFF" w:themeColor="background1"/>
                                  <w:lang w:val="es-ES"/>
                                </w:rPr>
                              </w:pPr>
                              <w:r>
                                <w:rPr>
                                  <w:color w:val="FFFFFF" w:themeColor="background1"/>
                                </w:rPr>
                                <w:t xml:space="preserve">     </w:t>
                              </w:r>
                            </w:p>
                          </w:sdtContent>
                        </w:sdt>
                      </w:txbxContent>
                    </v:textbox>
                    <w10:wrap anchorx="page" anchory="page"/>
                  </v:rect>
                </w:pict>
              </mc:Fallback>
            </mc:AlternateContent>
          </w:r>
        </w:p>
        <w:p w:rsidR="005D5AD6" w:rsidRPr="00272016" w:rsidRDefault="005D5AD6">
          <w:pPr>
            <w:rPr>
              <w:noProof/>
              <w:lang w:val="es-ES"/>
            </w:rPr>
          </w:pPr>
        </w:p>
        <w:p w:rsidR="005D5AD6" w:rsidRPr="00272016" w:rsidRDefault="009057E5">
          <w:pPr>
            <w:rPr>
              <w:noProof/>
              <w:lang w:val="es-ES"/>
            </w:rPr>
          </w:pP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6988810</wp:posOffset>
                    </wp:positionV>
                    <wp:extent cx="1571625" cy="857250"/>
                    <wp:effectExtent l="0" t="0" r="0" b="0"/>
                    <wp:wrapNone/>
                    <wp:docPr id="451" name="Cuadro de texto 451"/>
                    <wp:cNvGraphicFramePr/>
                    <a:graphic xmlns:a="http://schemas.openxmlformats.org/drawingml/2006/main">
                      <a:graphicData uri="http://schemas.microsoft.com/office/word/2010/wordprocessingShape">
                        <wps:wsp>
                          <wps:cNvSpPr txBox="1"/>
                          <wps:spPr>
                            <a:xfrm>
                              <a:off x="0" y="0"/>
                              <a:ext cx="1571625" cy="857250"/>
                            </a:xfrm>
                            <a:prstGeom prst="rect">
                              <a:avLst/>
                            </a:prstGeom>
                            <a:noFill/>
                            <a:ln w="6350">
                              <a:noFill/>
                            </a:ln>
                          </wps:spPr>
                          <wps:txb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451" o:spid="_x0000_s1027" type="#_x0000_t202" style="position:absolute;left:0;text-align:left;margin-left:399pt;margin-top:550.3pt;width:123.7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" filled="f" stroked="f" strokeweight=".5pt">
                    <v:textbox>
                      <w:txbxContent>
                        <w:p w:rsidR="009057E5" w:rsidRPr="009057E5" w:rsidRDefault="009057E5">
                          <w:pPr>
                            <w:rPr>
                              <w:color w:val="FFFFFF" w:themeColor="background1"/>
                              <w:sz w:val="10"/>
                              <w14:textFill>
                                <w14:noFill/>
                              </w14:textFill>
                            </w:rPr>
                          </w:pPr>
                          <w:r w:rsidRPr="009057E5">
                            <w:rPr>
                              <w:b/>
                              <w:outline/>
                              <w:color w:val="2683C6"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Admin</w:t>
                          </w:r>
                          <w:r w:rsidRPr="009057E5">
                            <w:rPr>
                              <w:b/>
                              <w:color w:val="002060"/>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Pr="00272016">
            <w:rPr>
              <w:noProof/>
              <w:lang w:eastAsia="en-US"/>
            </w:rPr>
            <w:drawing>
              <wp:anchor distT="0" distB="0" distL="114300" distR="114300" simplePos="0" relativeHeight="251665408" behindDoc="0" locked="0" layoutInCell="1" allowOverlap="1">
                <wp:simplePos x="0" y="0"/>
                <wp:positionH relativeFrom="margin">
                  <wp:posOffset>4962525</wp:posOffset>
                </wp:positionH>
                <wp:positionV relativeFrom="paragraph">
                  <wp:posOffset>5979160</wp:posOffset>
                </wp:positionV>
                <wp:extent cx="1614805" cy="968375"/>
                <wp:effectExtent l="0" t="0" r="444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4805"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CD9">
            <w:rPr>
              <w:noProof/>
              <w:lang w:eastAsia="en-US"/>
            </w:rPr>
            <w:drawing>
              <wp:anchor distT="0" distB="0" distL="114300" distR="114300" simplePos="0" relativeHeight="251666432" behindDoc="0" locked="0" layoutInCell="1" allowOverlap="1">
                <wp:simplePos x="0" y="0"/>
                <wp:positionH relativeFrom="page">
                  <wp:posOffset>109220</wp:posOffset>
                </wp:positionH>
                <wp:positionV relativeFrom="paragraph">
                  <wp:posOffset>445135</wp:posOffset>
                </wp:positionV>
                <wp:extent cx="4417060" cy="2752725"/>
                <wp:effectExtent l="0" t="0" r="254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al-os.jpg"/>
                        <pic:cNvPicPr/>
                      </pic:nvPicPr>
                      <pic:blipFill>
                        <a:blip r:embed="rId10">
                          <a:extLst>
                            <a:ext uri="{28A0092B-C50C-407E-A947-70E740481C1C}">
                              <a14:useLocalDpi xmlns:a14="http://schemas.microsoft.com/office/drawing/2010/main" val="0"/>
                            </a:ext>
                          </a:extLst>
                        </a:blip>
                        <a:stretch>
                          <a:fillRect/>
                        </a:stretch>
                      </pic:blipFill>
                      <pic:spPr>
                        <a:xfrm>
                          <a:off x="0" y="0"/>
                          <a:ext cx="4417060" cy="2752725"/>
                        </a:xfrm>
                        <a:prstGeom prst="rect">
                          <a:avLst/>
                        </a:prstGeom>
                      </pic:spPr>
                    </pic:pic>
                  </a:graphicData>
                </a:graphic>
                <wp14:sizeRelH relativeFrom="margin">
                  <wp14:pctWidth>0</wp14:pctWidth>
                </wp14:sizeRelH>
                <wp14:sizeRelV relativeFrom="margin">
                  <wp14:pctHeight>0</wp14:pctHeight>
                </wp14:sizeRelV>
              </wp:anchor>
            </w:drawing>
          </w:r>
          <w:r w:rsidR="00335CC6">
            <w:rPr>
              <w:noProof/>
              <w:lang w:eastAsia="en-US"/>
            </w:rPr>
            <mc:AlternateContent>
              <mc:Choice Requires="wps">
                <w:drawing>
                  <wp:anchor distT="0" distB="0" distL="114300" distR="114300" simplePos="0" relativeHeight="251667456" behindDoc="0" locked="0" layoutInCell="1" allowOverlap="1">
                    <wp:simplePos x="0" y="0"/>
                    <wp:positionH relativeFrom="column">
                      <wp:posOffset>1058779</wp:posOffset>
                    </wp:positionH>
                    <wp:positionV relativeFrom="paragraph">
                      <wp:posOffset>6247364</wp:posOffset>
                    </wp:positionV>
                    <wp:extent cx="2598587" cy="1984542"/>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598587" cy="1984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8" type="#_x0000_t202" style="position:absolute;left:0;text-align:left;margin-left:83.35pt;margin-top:491.9pt;width:204.6pt;height:1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" filled="f" stroked="f" strokeweight=".5pt">
                    <v:textbox>
                      <w:txbxContent>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5CC6">
                            <w:rPr>
                              <w:b/>
                              <w:sz w:val="32"/>
                              <w:szCs w:val="32"/>
                              <w:lang w:val="es-ES"/>
                            </w:rPr>
                            <w:t xml:space="preserve">Autores: </w:t>
                          </w:r>
                          <w:r>
                            <w:rPr>
                              <w:sz w:val="32"/>
                              <w:szCs w:val="32"/>
                              <w:lang w:val="es-ES"/>
                            </w:rPr>
                            <w:br/>
                          </w: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Granda Alexandra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Guamushig Tania</w:t>
                          </w:r>
                        </w:p>
                        <w:p w:rsidR="003B3832" w:rsidRPr="009057E5" w:rsidRDefault="003B3832" w:rsidP="00335CC6">
                          <w:pPr>
                            <w:spacing w:after="0"/>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57E5">
                            <w:rPr>
                              <w:b/>
                              <w:outline/>
                              <w:color w:val="2683C6" w:themeColor="accent2"/>
                              <w:sz w:val="28"/>
                              <w:szCs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Oña Christian</w:t>
                          </w:r>
                        </w:p>
                        <w:p w:rsidR="003B3832" w:rsidRDefault="003B3832" w:rsidP="00335CC6">
                          <w:pPr>
                            <w:spacing w:after="0"/>
                            <w:rPr>
                              <w:sz w:val="28"/>
                              <w:szCs w:val="32"/>
                              <w:lang w:val="es-ES"/>
                            </w:rPr>
                          </w:pPr>
                        </w:p>
                        <w:p w:rsidR="003B3832" w:rsidRDefault="003B3832" w:rsidP="00335CC6">
                          <w:pPr>
                            <w:spacing w:after="0"/>
                            <w:rPr>
                              <w:sz w:val="28"/>
                              <w:szCs w:val="32"/>
                              <w:lang w:val="es-ES"/>
                            </w:rPr>
                          </w:pPr>
                          <w:r>
                            <w:rPr>
                              <w:sz w:val="28"/>
                              <w:szCs w:val="32"/>
                              <w:lang w:val="es-ES"/>
                            </w:rPr>
                            <w:t>Estudiantes FIS – EPN</w:t>
                          </w:r>
                        </w:p>
                        <w:p w:rsidR="003B3832" w:rsidRPr="00335CC6" w:rsidRDefault="003B3832" w:rsidP="00335CC6">
                          <w:pPr>
                            <w:spacing w:after="0"/>
                            <w:jc w:val="left"/>
                            <w:rPr>
                              <w:b/>
                              <w:sz w:val="28"/>
                              <w:szCs w:val="32"/>
                              <w:lang w:val="es-ES"/>
                            </w:rPr>
                          </w:pPr>
                          <w:r w:rsidRPr="00335CC6">
                            <w:rPr>
                              <w:b/>
                              <w:sz w:val="28"/>
                              <w:szCs w:val="32"/>
                              <w:lang w:val="es-ES"/>
                            </w:rPr>
                            <w:t>Aplicaciones en Ambientes Libres</w:t>
                          </w:r>
                        </w:p>
                      </w:txbxContent>
                    </v:textbox>
                  </v:shape>
                </w:pict>
              </mc:Fallback>
            </mc:AlternateContent>
          </w:r>
          <w:r w:rsidR="006D4CCC" w:rsidRPr="00272016">
            <w:rPr>
              <w:noProof/>
              <w:lang w:eastAsia="en-US"/>
            </w:rPr>
            <mc:AlternateContent>
              <mc:Choice Requires="wps">
                <w:drawing>
                  <wp:anchor distT="0" distB="0" distL="114300" distR="114300" simplePos="0" relativeHeight="251660288" behindDoc="0" locked="0" layoutInCell="1" allowOverlap="1">
                    <wp:simplePos x="0" y="0"/>
                    <wp:positionH relativeFrom="page">
                      <wp:posOffset>5680710</wp:posOffset>
                    </wp:positionH>
                    <wp:positionV relativeFrom="page">
                      <wp:posOffset>2557178</wp:posOffset>
                    </wp:positionV>
                    <wp:extent cx="2092960" cy="7467600"/>
                    <wp:effectExtent l="0" t="0" r="2540"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2960" cy="7467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3832" w:rsidRDefault="003B3832">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72" o:spid="_x0000_s1029" style="position:absolute;left:0;text-align:left;margin-left:447.3pt;margin-top:201.35pt;width:164.8pt;height:5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" fillcolor="white [3212]" stroked="f" strokeweight="1pt">
                    <v:path arrowok="t"/>
                    <v:textbox inset="14.4pt,,14.4pt">
                      <w:txbxContent>
                        <w:p w:rsidR="003B3832" w:rsidRDefault="003B3832">
                          <w:pPr>
                            <w:pStyle w:val="Subttulo"/>
                            <w:rPr>
                              <w:rFonts w:cstheme="minorBidi"/>
                              <w:color w:val="FFFFFF" w:themeColor="background1"/>
                            </w:rPr>
                          </w:pPr>
                        </w:p>
                      </w:txbxContent>
                    </v:textbox>
                    <w10:wrap anchorx="page" anchory="page"/>
                  </v:rect>
                </w:pict>
              </mc:Fallback>
            </mc:AlternateContent>
          </w:r>
          <w:r w:rsidR="006D4CCC" w:rsidRPr="00272016">
            <w:rPr>
              <w:noProof/>
              <w:lang w:eastAsia="en-US"/>
            </w:rPr>
            <mc:AlternateContent>
              <mc:Choice Requires="wps">
                <w:drawing>
                  <wp:anchor distT="0" distB="0" distL="114300" distR="114300" simplePos="0" relativeHeight="251664384" behindDoc="0" locked="0" layoutInCell="1" allowOverlap="1">
                    <wp:simplePos x="0" y="0"/>
                    <wp:positionH relativeFrom="column">
                      <wp:posOffset>-783907</wp:posOffset>
                    </wp:positionH>
                    <wp:positionV relativeFrom="paragraph">
                      <wp:posOffset>2833085</wp:posOffset>
                    </wp:positionV>
                    <wp:extent cx="10048240" cy="1049655"/>
                    <wp:effectExtent l="3492" t="0" r="0" b="0"/>
                    <wp:wrapNone/>
                    <wp:docPr id="4" name="Cuadro de texto 4"/>
                    <wp:cNvGraphicFramePr/>
                    <a:graphic xmlns:a="http://schemas.openxmlformats.org/drawingml/2006/main">
                      <a:graphicData uri="http://schemas.microsoft.com/office/word/2010/wordprocessingShape">
                        <wps:wsp>
                          <wps:cNvSpPr txBox="1"/>
                          <wps:spPr>
                            <a:xfrm rot="16200000">
                              <a:off x="0" y="0"/>
                              <a:ext cx="10048240" cy="1049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0" type="#_x0000_t202" style="position:absolute;left:0;text-align:left;margin-left:-61.7pt;margin-top:223.1pt;width:791.2pt;height:82.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" fillcolor="black [3213]" stroked="f" strokeweight=".5pt">
                    <v:textbox>
                      <w:txbxContent>
                        <w:p w:rsidR="00251CD9" w:rsidRPr="00251CD9" w:rsidRDefault="003B3832">
                          <w:pPr>
                            <w:rPr>
                              <w:color w:val="FFFFFF" w:themeColor="background1"/>
                              <w:sz w:val="80"/>
                              <w:szCs w:val="80"/>
                            </w:rPr>
                          </w:pPr>
                          <w:r w:rsidRPr="00272016">
                            <w:rPr>
                              <w:b/>
                              <w:color w:val="FFFFFF" w:themeColor="background1"/>
                              <w:sz w:val="80"/>
                              <w:szCs w:val="80"/>
                            </w:rPr>
                            <w:t>MANUAL</w:t>
                          </w:r>
                          <w:r w:rsidRPr="00272016">
                            <w:rPr>
                              <w:color w:val="FFFFFF" w:themeColor="background1"/>
                              <w:sz w:val="80"/>
                              <w:szCs w:val="80"/>
                            </w:rPr>
                            <w:t xml:space="preserve"> </w:t>
                          </w:r>
                          <w:r w:rsidRPr="00272016">
                            <w:rPr>
                              <w:color w:val="FFFFFF" w:themeColor="background1"/>
                              <w:sz w:val="80"/>
                              <w:szCs w:val="80"/>
                              <w:lang w:val="es-ES"/>
                            </w:rPr>
                            <w:t>instalación</w:t>
                          </w:r>
                          <w:r w:rsidR="009057E5">
                            <w:rPr>
                              <w:color w:val="FFFFFF" w:themeColor="background1"/>
                              <w:sz w:val="80"/>
                              <w:szCs w:val="80"/>
                            </w:rPr>
                            <w:t xml:space="preserve"> </w:t>
                          </w:r>
                          <w:r w:rsidR="009057E5"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sid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sidR="009057E5">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r w:rsidR="005D5AD6" w:rsidRPr="00272016">
            <w:rPr>
              <w:noProof/>
              <w:lang w:eastAsia="en-US"/>
            </w:rPr>
            <mc:AlternateContent>
              <mc:Choice Requires="wps">
                <w:drawing>
                  <wp:anchor distT="0" distB="0" distL="114300" distR="114300" simplePos="0" relativeHeight="251663360" behindDoc="0" locked="0" layoutInCell="1" allowOverlap="1" wp14:anchorId="64F50444" wp14:editId="26B1953F">
                    <wp:simplePos x="0" y="0"/>
                    <wp:positionH relativeFrom="page">
                      <wp:align>left</wp:align>
                    </wp:positionH>
                    <wp:positionV relativeFrom="paragraph">
                      <wp:posOffset>6065687</wp:posOffset>
                    </wp:positionV>
                    <wp:extent cx="1600200" cy="2562726"/>
                    <wp:effectExtent l="0" t="0" r="0" b="9525"/>
                    <wp:wrapNone/>
                    <wp:docPr id="2" name="Rectángulo 2"/>
                    <wp:cNvGraphicFramePr/>
                    <a:graphic xmlns:a="http://schemas.openxmlformats.org/drawingml/2006/main">
                      <a:graphicData uri="http://schemas.microsoft.com/office/word/2010/wordprocessingShape">
                        <wps:wsp>
                          <wps:cNvSpPr/>
                          <wps:spPr>
                            <a:xfrm>
                              <a:off x="0" y="0"/>
                              <a:ext cx="1600200" cy="2562726"/>
                            </a:xfrm>
                            <a:prstGeom prst="rect">
                              <a:avLst/>
                            </a:prstGeom>
                            <a:solidFill>
                              <a:srgbClr val="11C1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A9F06" id="Rectángulo 2" o:spid="_x0000_s1026" style="position:absolute;margin-left:0;margin-top:477.6pt;width:126pt;height:201.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" fillcolor="#11c1ff" stroked="f" strokeweight="1pt">
                    <w10:wrap anchorx="page"/>
                  </v:rect>
                </w:pict>
              </mc:Fallback>
            </mc:AlternateContent>
          </w:r>
          <w:r w:rsidR="005D5AD6" w:rsidRPr="00272016">
            <w:rPr>
              <w:noProof/>
              <w:lang w:val="es-ES"/>
            </w:rPr>
            <w:br w:type="page"/>
          </w:r>
        </w:p>
      </w:sdtContent>
    </w:sdt>
    <w:p w:rsidR="00066685" w:rsidRDefault="003C321D">
      <w:pPr>
        <w:pStyle w:val="Ttulo"/>
        <w:rPr>
          <w:rFonts w:ascii="Corbel" w:hAnsi="Corbel"/>
          <w:noProof/>
          <w:color w:val="0D5672"/>
          <w:lang w:val="es-ES"/>
        </w:rPr>
      </w:pPr>
      <w:r>
        <w:rPr>
          <w:rFonts w:ascii="Corbel" w:hAnsi="Corbel"/>
          <w:noProof/>
          <w:color w:val="0D5672"/>
          <w:lang w:val="es-ES"/>
        </w:rPr>
        <w:lastRenderedPageBreak/>
        <w:t>M</w:t>
      </w:r>
      <w:r w:rsidR="009057E5">
        <w:rPr>
          <w:rFonts w:ascii="Corbel" w:hAnsi="Corbel"/>
          <w:noProof/>
          <w:color w:val="0D5672"/>
          <w:lang w:val="es-ES"/>
        </w:rPr>
        <w:t>anual de Instalación de AdminFacs</w:t>
      </w:r>
    </w:p>
    <w:p w:rsidR="004C7031" w:rsidRDefault="004C7031" w:rsidP="004C7031">
      <w:pPr>
        <w:rPr>
          <w:lang w:val="es-ES"/>
        </w:rPr>
      </w:pPr>
    </w:p>
    <w:p w:rsidR="004C7031" w:rsidRDefault="004C7031" w:rsidP="004C7031">
      <w:pPr>
        <w:pStyle w:val="Ttulo1"/>
        <w:rPr>
          <w:lang w:val="es-ES"/>
        </w:rPr>
      </w:pPr>
      <w:r>
        <w:rPr>
          <w:lang w:val="es-ES"/>
        </w:rPr>
        <w:t>¿Qué es AdminFacs?</w:t>
      </w:r>
    </w:p>
    <w:p w:rsidR="004C7031" w:rsidRDefault="004C7031" w:rsidP="004C7031">
      <w:pPr>
        <w:rPr>
          <w:lang w:val="es-ES"/>
        </w:rPr>
      </w:pPr>
      <w:r>
        <w:rPr>
          <w:lang w:val="es-ES"/>
        </w:rPr>
        <w:t xml:space="preserve">AdminFacs es un sistema que cambiará la manera de gestionar los gastos ya sea con facturas electrónicas o con facturas manuales. </w:t>
      </w:r>
    </w:p>
    <w:p w:rsidR="004C7031" w:rsidRDefault="004C7031" w:rsidP="004C7031">
      <w:pPr>
        <w:pStyle w:val="Ttulo1"/>
        <w:jc w:val="left"/>
        <w:rPr>
          <w:lang w:val="es-ES"/>
        </w:rPr>
      </w:pPr>
      <w:r>
        <w:rPr>
          <w:lang w:val="es-ES"/>
        </w:rPr>
        <w:t>Inicio del programa.</w:t>
      </w:r>
    </w:p>
    <w:p w:rsidR="004C7031" w:rsidRDefault="004C7031" w:rsidP="004C7031">
      <w:pPr>
        <w:rPr>
          <w:lang w:val="es-ES"/>
        </w:rPr>
      </w:pPr>
      <w:r w:rsidRPr="005029B4">
        <w:rPr>
          <w:lang w:val="es-ES"/>
        </w:rPr>
        <w:t>Al iniciar el programa, le lleva a una pantalla que haga a presentación del programa y dos opciones: una para ingresar un usuario registrado, y otra para registrarse como usuario. Si elige la opción “Registrarse como usuario”, le lleva a la opción “REGISTRO DE USUARIOS”. Si ya es usuario ingresa a la opción de ingresar al programa. También debe haber una opción “Salir del programa”.</w:t>
      </w:r>
    </w:p>
    <w:p w:rsidR="004C7031" w:rsidRPr="0065638B" w:rsidRDefault="004C7031" w:rsidP="004C7031">
      <w:pPr>
        <w:pStyle w:val="Ttulo1"/>
        <w:jc w:val="left"/>
        <w:rPr>
          <w:lang w:val="es-ES"/>
        </w:rPr>
      </w:pPr>
      <w:r w:rsidRPr="0065638B">
        <w:rPr>
          <w:lang w:val="es-ES"/>
        </w:rPr>
        <w:t>Registro de usuarios.</w:t>
      </w:r>
    </w:p>
    <w:p w:rsidR="004C7031" w:rsidRDefault="004C7031" w:rsidP="004C7031">
      <w:pPr>
        <w:pStyle w:val="Prrafodelista"/>
        <w:numPr>
          <w:ilvl w:val="0"/>
          <w:numId w:val="2"/>
        </w:numPr>
        <w:spacing w:after="160"/>
        <w:jc w:val="left"/>
        <w:rPr>
          <w:lang w:val="es-ES"/>
        </w:rPr>
      </w:pPr>
      <w:r w:rsidRPr="0022536D">
        <w:rPr>
          <w:rStyle w:val="Ttulo2Car"/>
          <w:lang w:val="es-ES"/>
        </w:rPr>
        <w:t>Nuevo usuario:</w:t>
      </w:r>
      <w:r>
        <w:rPr>
          <w:lang w:val="es-ES"/>
        </w:rPr>
        <w:t xml:space="preserve"> registrar cédula de identidad, apellidos y nombres. Solo debe escribir en mayúsculas. Validar cédula. Si se digita una cédula ya registrada debe aparecer automáticamente el nombre y apellido de dicho usuario y el mensaje “usuario ya registrado”. </w:t>
      </w:r>
      <w:r w:rsidRPr="00A66966">
        <w:rPr>
          <w:lang w:val="es-ES"/>
        </w:rPr>
        <w:t>Crear opciones guardar o cancelar para salir de esa pantalla</w:t>
      </w:r>
      <w:r>
        <w:rPr>
          <w:lang w:val="es-ES"/>
        </w:rPr>
        <w:t>.</w:t>
      </w:r>
    </w:p>
    <w:p w:rsidR="004C7031" w:rsidRDefault="004C7031" w:rsidP="004C7031">
      <w:pPr>
        <w:pStyle w:val="Prrafodelista"/>
        <w:numPr>
          <w:ilvl w:val="0"/>
          <w:numId w:val="2"/>
        </w:numPr>
        <w:spacing w:after="160"/>
        <w:jc w:val="left"/>
        <w:rPr>
          <w:lang w:val="es-ES"/>
        </w:rPr>
      </w:pPr>
      <w:r w:rsidRPr="0022536D">
        <w:rPr>
          <w:rStyle w:val="Ttulo2Car"/>
          <w:lang w:val="es-ES"/>
        </w:rPr>
        <w:t>Crear contraseña:</w:t>
      </w:r>
      <w:r>
        <w:rPr>
          <w:lang w:val="es-ES"/>
        </w:rPr>
        <w:t xml:space="preserve"> controlar que sea de al menos 6 caracteres y lleva al menos una letra, un número y un carácter especial. Debe ser cifrada y debe hacerla digitar dos veces para asegurase de que ha digitado bien.</w:t>
      </w:r>
      <w:r w:rsidRPr="0065638B">
        <w:rPr>
          <w:lang w:val="es-ES"/>
        </w:rPr>
        <w:t xml:space="preserve"> Crear opciones guardar o cancelar para salir de esa pantalla</w:t>
      </w:r>
      <w:r>
        <w:rPr>
          <w:lang w:val="es-ES"/>
        </w:rPr>
        <w:t>.</w:t>
      </w:r>
    </w:p>
    <w:p w:rsidR="004C7031" w:rsidRPr="0065638B" w:rsidRDefault="004C7031" w:rsidP="004C7031">
      <w:pPr>
        <w:pStyle w:val="Prrafodelista"/>
        <w:numPr>
          <w:ilvl w:val="0"/>
          <w:numId w:val="2"/>
        </w:numPr>
        <w:spacing w:after="160"/>
        <w:jc w:val="left"/>
        <w:rPr>
          <w:lang w:val="es-ES"/>
        </w:rPr>
      </w:pPr>
      <w:r w:rsidRPr="0065638B">
        <w:rPr>
          <w:rStyle w:val="Ttulo2Car"/>
          <w:lang w:val="es-ES"/>
        </w:rPr>
        <w:t>Editar datos de usuario:</w:t>
      </w:r>
      <w:r w:rsidRPr="0065638B">
        <w:rPr>
          <w:lang w:val="es-ES"/>
        </w:rPr>
        <w:t xml:space="preserve"> </w:t>
      </w:r>
      <w:r>
        <w:rPr>
          <w:lang w:val="es-ES"/>
        </w:rPr>
        <w:t xml:space="preserve">Para editar los datos de un usuario ya creado se debe digitar la contraseña. </w:t>
      </w:r>
      <w:r w:rsidRPr="0065638B">
        <w:rPr>
          <w:lang w:val="es-ES"/>
        </w:rPr>
        <w:t>Crear opciones guardar o cancelar para salir de esa pantalla</w:t>
      </w:r>
      <w:r>
        <w:rPr>
          <w:lang w:val="es-ES"/>
        </w:rPr>
        <w:t xml:space="preserve"> luego de modificar los datos</w:t>
      </w:r>
      <w:r w:rsidRPr="0065638B">
        <w:rPr>
          <w:lang w:val="es-ES"/>
        </w:rPr>
        <w:t>.</w:t>
      </w:r>
    </w:p>
    <w:p w:rsidR="004C7031" w:rsidRDefault="004C7031" w:rsidP="004C7031">
      <w:pPr>
        <w:pStyle w:val="Prrafodelista"/>
        <w:numPr>
          <w:ilvl w:val="0"/>
          <w:numId w:val="2"/>
        </w:numPr>
        <w:spacing w:after="160"/>
        <w:jc w:val="left"/>
        <w:rPr>
          <w:lang w:val="es-ES"/>
        </w:rPr>
      </w:pPr>
      <w:r w:rsidRPr="00E512AC">
        <w:rPr>
          <w:rStyle w:val="Ttulo2Car"/>
          <w:lang w:val="es-ES"/>
        </w:rPr>
        <w:t>Borrar usuario:</w:t>
      </w:r>
      <w:r>
        <w:rPr>
          <w:lang w:val="es-ES"/>
        </w:rPr>
        <w:t xml:space="preserve"> </w:t>
      </w:r>
      <w:r w:rsidRPr="00DA7B9B">
        <w:rPr>
          <w:lang w:val="es-ES"/>
        </w:rPr>
        <w:t xml:space="preserve">Para </w:t>
      </w:r>
      <w:r>
        <w:rPr>
          <w:lang w:val="es-ES"/>
        </w:rPr>
        <w:t>borrar</w:t>
      </w:r>
      <w:r w:rsidRPr="00DA7B9B">
        <w:rPr>
          <w:lang w:val="es-ES"/>
        </w:rPr>
        <w:t xml:space="preserve"> </w:t>
      </w:r>
      <w:r>
        <w:rPr>
          <w:lang w:val="es-ES"/>
        </w:rPr>
        <w:t>a</w:t>
      </w:r>
      <w:r w:rsidRPr="00DA7B9B">
        <w:rPr>
          <w:lang w:val="es-ES"/>
        </w:rPr>
        <w:t xml:space="preserve"> un usuario ya creado se debe digitar la contraseña.</w:t>
      </w:r>
      <w:r>
        <w:rPr>
          <w:lang w:val="es-ES"/>
        </w:rPr>
        <w:t xml:space="preserve"> Puede borrar todos los datos de ese usuario desde el sistema luego de una confirmación a la pregunta “¿Realmente quiere borrar todos sus datos desde el sistema?”.</w:t>
      </w:r>
    </w:p>
    <w:p w:rsidR="004C7031" w:rsidRDefault="004C7031" w:rsidP="004C7031">
      <w:pPr>
        <w:pStyle w:val="Ttulo1"/>
        <w:jc w:val="left"/>
        <w:rPr>
          <w:lang w:val="es-ES"/>
        </w:rPr>
      </w:pPr>
      <w:r>
        <w:rPr>
          <w:lang w:val="es-ES"/>
        </w:rPr>
        <w:t>Usuarios registrados.</w:t>
      </w:r>
    </w:p>
    <w:p w:rsidR="004C7031" w:rsidRDefault="004C7031" w:rsidP="004C7031">
      <w:pPr>
        <w:rPr>
          <w:lang w:val="es-ES"/>
        </w:rPr>
      </w:pPr>
      <w:r>
        <w:rPr>
          <w:lang w:val="es-ES"/>
        </w:rPr>
        <w:t xml:space="preserve">Si el usuario está registrado, ingresar por esa opción en la pantalla de presentación del programa, y le lleva a la pantalla de INGRESO AL SISTEMA, donde se le solicita </w:t>
      </w:r>
      <w:r w:rsidRPr="005029B4">
        <w:rPr>
          <w:lang w:val="es-ES"/>
        </w:rPr>
        <w:t xml:space="preserve">su </w:t>
      </w:r>
      <w:r>
        <w:rPr>
          <w:lang w:val="es-ES"/>
        </w:rPr>
        <w:t>nombre de usuario</w:t>
      </w:r>
      <w:r w:rsidRPr="005029B4">
        <w:rPr>
          <w:lang w:val="es-ES"/>
        </w:rPr>
        <w:t xml:space="preserve"> y contraseña</w:t>
      </w:r>
      <w:r>
        <w:rPr>
          <w:lang w:val="es-ES"/>
        </w:rPr>
        <w:t>. S</w:t>
      </w:r>
      <w:r w:rsidRPr="005029B4">
        <w:rPr>
          <w:lang w:val="es-ES"/>
        </w:rPr>
        <w:t>i se ingresa mal algún dato, el sistema debe enviar un mensaje “Usuario no registrado” y luego la opción “</w:t>
      </w:r>
      <w:r>
        <w:rPr>
          <w:lang w:val="es-ES"/>
        </w:rPr>
        <w:t>¿</w:t>
      </w:r>
      <w:r w:rsidRPr="005029B4">
        <w:rPr>
          <w:lang w:val="es-ES"/>
        </w:rPr>
        <w:t>Quiere regist</w:t>
      </w:r>
      <w:r>
        <w:rPr>
          <w:lang w:val="es-ES"/>
        </w:rPr>
        <w:t>ra</w:t>
      </w:r>
      <w:r w:rsidRPr="005029B4">
        <w:rPr>
          <w:lang w:val="es-ES"/>
        </w:rPr>
        <w:t>r</w:t>
      </w:r>
      <w:r>
        <w:rPr>
          <w:lang w:val="es-ES"/>
        </w:rPr>
        <w:t>se en el sistema?</w:t>
      </w:r>
      <w:r w:rsidRPr="005029B4">
        <w:rPr>
          <w:lang w:val="es-ES"/>
        </w:rPr>
        <w:t>”</w:t>
      </w:r>
      <w:r>
        <w:rPr>
          <w:lang w:val="es-ES"/>
        </w:rPr>
        <w:t xml:space="preserve"> con las opciones ACEPTAR  y CANCELAR. Si elige la opción ACEPTAR, le lleva a la opción REGISTRO DE USUARIOS. Si elige CANCELAR, regresa a la pantalla de INGRESO AL SISTEMA.</w:t>
      </w:r>
    </w:p>
    <w:p w:rsidR="004C7031" w:rsidRPr="005029B4" w:rsidRDefault="004C7031" w:rsidP="004C7031">
      <w:pPr>
        <w:rPr>
          <w:lang w:val="es-ES"/>
        </w:rPr>
      </w:pPr>
      <w:r>
        <w:rPr>
          <w:lang w:val="es-ES"/>
        </w:rPr>
        <w:lastRenderedPageBreak/>
        <w:t xml:space="preserve">Una vez que el usuario ingresa exitosamente al sistema, deben aparecer las opciones del sistema. Facturas, Proveedores, Gastos Personales y Reportes. Dentro de la opción Facturas se tienen Facturas XML y </w:t>
      </w:r>
      <w:proofErr w:type="spellStart"/>
      <w:r>
        <w:rPr>
          <w:lang w:val="es-ES"/>
        </w:rPr>
        <w:t>digitarFactura</w:t>
      </w:r>
      <w:proofErr w:type="spellEnd"/>
      <w:r>
        <w:rPr>
          <w:lang w:val="es-ES"/>
        </w:rPr>
        <w:t>.</w:t>
      </w:r>
    </w:p>
    <w:p w:rsidR="004C7031" w:rsidRDefault="004C7031" w:rsidP="004C7031">
      <w:pPr>
        <w:pStyle w:val="Ttulo1"/>
        <w:jc w:val="left"/>
        <w:rPr>
          <w:lang w:val="es-ES"/>
        </w:rPr>
      </w:pPr>
      <w:r>
        <w:rPr>
          <w:lang w:val="es-ES"/>
        </w:rPr>
        <w:t>Registro de proveedores</w:t>
      </w:r>
    </w:p>
    <w:p w:rsidR="004C7031" w:rsidRDefault="004C7031" w:rsidP="004C7031">
      <w:pPr>
        <w:pStyle w:val="Prrafodelista"/>
        <w:numPr>
          <w:ilvl w:val="0"/>
          <w:numId w:val="3"/>
        </w:numPr>
        <w:spacing w:after="160"/>
        <w:jc w:val="left"/>
        <w:rPr>
          <w:lang w:val="es-ES"/>
        </w:rPr>
      </w:pPr>
      <w:r w:rsidRPr="007717FB">
        <w:rPr>
          <w:rStyle w:val="Ttulo2Car"/>
          <w:lang w:val="es-ES"/>
        </w:rPr>
        <w:t xml:space="preserve">Nuevo </w:t>
      </w:r>
      <w:r>
        <w:rPr>
          <w:rStyle w:val="Ttulo2Car"/>
          <w:lang w:val="es-ES"/>
        </w:rPr>
        <w:t>p</w:t>
      </w:r>
      <w:r w:rsidRPr="007717FB">
        <w:rPr>
          <w:rStyle w:val="Ttulo2Car"/>
          <w:lang w:val="es-ES"/>
        </w:rPr>
        <w:t>roveedor:</w:t>
      </w:r>
      <w:r>
        <w:rPr>
          <w:lang w:val="es-ES"/>
        </w:rPr>
        <w:t xml:space="preserve"> registrar RUC, nombre comercial, nombre del responsable, dirección, ciudad, teléfono. Validar RUC. </w:t>
      </w:r>
      <w:r w:rsidRPr="00A66966">
        <w:rPr>
          <w:lang w:val="es-ES"/>
        </w:rPr>
        <w:t>Si se digita un</w:t>
      </w:r>
      <w:r>
        <w:rPr>
          <w:lang w:val="es-ES"/>
        </w:rPr>
        <w:t xml:space="preserve"> Ruc</w:t>
      </w:r>
      <w:r w:rsidRPr="00A66966">
        <w:rPr>
          <w:lang w:val="es-ES"/>
        </w:rPr>
        <w:t xml:space="preserve"> ya registrad</w:t>
      </w:r>
      <w:r>
        <w:rPr>
          <w:lang w:val="es-ES"/>
        </w:rPr>
        <w:t>o</w:t>
      </w:r>
      <w:r w:rsidRPr="00A66966">
        <w:rPr>
          <w:lang w:val="es-ES"/>
        </w:rPr>
        <w:t xml:space="preserve"> debe aparecer automáticamente el nombre y apellido de dicho usuario y el mensaje “</w:t>
      </w:r>
      <w:r>
        <w:rPr>
          <w:lang w:val="es-ES"/>
        </w:rPr>
        <w:t>Proveedor</w:t>
      </w:r>
      <w:r w:rsidRPr="00A66966">
        <w:rPr>
          <w:lang w:val="es-ES"/>
        </w:rPr>
        <w:t xml:space="preserve"> ya registrado”.</w:t>
      </w:r>
      <w:r>
        <w:rPr>
          <w:lang w:val="es-ES"/>
        </w:rPr>
        <w:t xml:space="preserve"> </w:t>
      </w:r>
      <w:r w:rsidRPr="00A66966">
        <w:rPr>
          <w:lang w:val="es-ES"/>
        </w:rPr>
        <w:t>Crear opciones guardar o cancelar para salir de esa pantalla.</w:t>
      </w:r>
    </w:p>
    <w:p w:rsidR="004C7031" w:rsidRDefault="004C7031" w:rsidP="004C7031">
      <w:pPr>
        <w:pStyle w:val="Prrafodelista"/>
        <w:numPr>
          <w:ilvl w:val="0"/>
          <w:numId w:val="3"/>
        </w:numPr>
        <w:spacing w:after="160"/>
        <w:jc w:val="left"/>
        <w:rPr>
          <w:lang w:val="es-ES"/>
        </w:rPr>
      </w:pPr>
      <w:r w:rsidRPr="0022536D">
        <w:rPr>
          <w:rStyle w:val="Ttulo2Car"/>
          <w:lang w:val="es-ES"/>
        </w:rPr>
        <w:t>Editar proveedor:</w:t>
      </w:r>
      <w:r>
        <w:rPr>
          <w:lang w:val="es-ES"/>
        </w:rPr>
        <w:t xml:space="preserve"> </w:t>
      </w:r>
      <w:r w:rsidRPr="007717FB">
        <w:rPr>
          <w:lang w:val="es-ES"/>
        </w:rPr>
        <w:t>Crear opciones guardar o cancelar para salir de esa pantalla.</w:t>
      </w:r>
    </w:p>
    <w:p w:rsidR="004C7031" w:rsidRPr="007717FB" w:rsidRDefault="004C7031" w:rsidP="004C7031">
      <w:pPr>
        <w:pStyle w:val="Prrafodelista"/>
        <w:numPr>
          <w:ilvl w:val="0"/>
          <w:numId w:val="3"/>
        </w:numPr>
        <w:spacing w:after="160"/>
        <w:jc w:val="left"/>
        <w:rPr>
          <w:lang w:val="es-ES"/>
        </w:rPr>
      </w:pPr>
      <w:r w:rsidRPr="007717FB">
        <w:rPr>
          <w:rStyle w:val="Ttulo2Car"/>
          <w:lang w:val="es-ES"/>
        </w:rPr>
        <w:t>Borrar proveedor:</w:t>
      </w:r>
      <w:r w:rsidRPr="007717FB">
        <w:rPr>
          <w:lang w:val="es-ES"/>
        </w:rPr>
        <w:t xml:space="preserve"> Cualquier usuario puede borrar datos de </w:t>
      </w:r>
      <w:r>
        <w:rPr>
          <w:lang w:val="es-ES"/>
        </w:rPr>
        <w:t>un proveedor</w:t>
      </w:r>
      <w:r w:rsidRPr="007717FB">
        <w:rPr>
          <w:lang w:val="es-ES"/>
        </w:rPr>
        <w:t xml:space="preserve">, siempre que lo haya creado él mismo, y que no </w:t>
      </w:r>
      <w:r>
        <w:rPr>
          <w:lang w:val="es-ES"/>
        </w:rPr>
        <w:t>existan</w:t>
      </w:r>
      <w:r w:rsidRPr="007717FB">
        <w:rPr>
          <w:lang w:val="es-ES"/>
        </w:rPr>
        <w:t xml:space="preserve"> </w:t>
      </w:r>
      <w:r>
        <w:rPr>
          <w:lang w:val="es-ES"/>
        </w:rPr>
        <w:t xml:space="preserve">facturas </w:t>
      </w:r>
      <w:r w:rsidRPr="007717FB">
        <w:rPr>
          <w:lang w:val="es-ES"/>
        </w:rPr>
        <w:t xml:space="preserve">con ese </w:t>
      </w:r>
      <w:r>
        <w:rPr>
          <w:lang w:val="es-ES"/>
        </w:rPr>
        <w:t>proveedor</w:t>
      </w:r>
      <w:r w:rsidRPr="007717FB">
        <w:rPr>
          <w:lang w:val="es-ES"/>
        </w:rPr>
        <w:t xml:space="preserve"> en el sistema.</w:t>
      </w:r>
    </w:p>
    <w:p w:rsidR="004C7031" w:rsidRDefault="004C7031" w:rsidP="004C7031">
      <w:pPr>
        <w:pStyle w:val="Ttulo1"/>
        <w:jc w:val="left"/>
        <w:rPr>
          <w:lang w:val="es-ES"/>
        </w:rPr>
      </w:pPr>
      <w:r>
        <w:rPr>
          <w:lang w:val="es-ES"/>
        </w:rPr>
        <w:t>Registro de facturas</w:t>
      </w:r>
    </w:p>
    <w:p w:rsidR="004C7031" w:rsidRDefault="004C7031" w:rsidP="004C7031">
      <w:pPr>
        <w:pStyle w:val="Ttulo2"/>
        <w:jc w:val="left"/>
        <w:rPr>
          <w:lang w:val="es-ES"/>
        </w:rPr>
      </w:pPr>
      <w:r>
        <w:rPr>
          <w:lang w:val="es-ES"/>
        </w:rPr>
        <w:t>Nueva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Proveedor:</w:t>
      </w:r>
      <w:r w:rsidRPr="00396B4C">
        <w:rPr>
          <w:lang w:val="es-ES"/>
        </w:rPr>
        <w:t xml:space="preserve"> seleccionar desde una lista de proveedores registrados, en donde aparece el nombre comercial del proveedor. Una vez seleccionado, el RUC y el nombre del proveedor aparecen automáticamente en los casilleros respectivos. Si no existe ese proveedor en la lista, seleccionar Nuevo proveedor e ir a esa opción. Luego de crear el proveedor, debe regresar a continuar ingresando la factura.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Nro. de factura:</w:t>
      </w:r>
      <w:r w:rsidRPr="00396B4C">
        <w:rPr>
          <w:lang w:val="es-ES"/>
        </w:rPr>
        <w:t xml:space="preserve"> ingresar con formato predefinido </w:t>
      </w:r>
      <w:proofErr w:type="spellStart"/>
      <w:r w:rsidRPr="00396B4C">
        <w:rPr>
          <w:lang w:val="es-ES"/>
        </w:rPr>
        <w:t>nnn-nnn-nnnnnnnnn</w:t>
      </w:r>
      <w:proofErr w:type="spellEnd"/>
      <w:r w:rsidRPr="00396B4C">
        <w:rPr>
          <w:lang w:val="es-ES"/>
        </w:rPr>
        <w:t>.</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 xml:space="preserve">Fecha de factura: </w:t>
      </w:r>
      <w:r w:rsidRPr="00396B4C">
        <w:rPr>
          <w:lang w:val="es-ES"/>
        </w:rPr>
        <w:t xml:space="preserve">por defecto poner fecha actual en formato </w:t>
      </w:r>
      <w:proofErr w:type="spellStart"/>
      <w:r w:rsidRPr="00396B4C">
        <w:rPr>
          <w:lang w:val="es-ES"/>
        </w:rPr>
        <w:t>dd</w:t>
      </w:r>
      <w:proofErr w:type="spellEnd"/>
      <w:r w:rsidRPr="00396B4C">
        <w:rPr>
          <w:lang w:val="es-ES"/>
        </w:rPr>
        <w:t>-mm-</w:t>
      </w:r>
      <w:proofErr w:type="spellStart"/>
      <w:r w:rsidRPr="00396B4C">
        <w:rPr>
          <w:lang w:val="es-ES"/>
        </w:rPr>
        <w:t>aaaa</w:t>
      </w:r>
      <w:proofErr w:type="spellEnd"/>
      <w:r w:rsidRPr="00396B4C">
        <w:rPr>
          <w:lang w:val="es-ES"/>
        </w:rPr>
        <w:t>. Utilizar un calendario gráfico.</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Tipo de gasto:</w:t>
      </w:r>
      <w:r w:rsidRPr="00396B4C">
        <w:rPr>
          <w:lang w:val="es-ES"/>
        </w:rPr>
        <w:t xml:space="preserve"> seleccionar desde un combo box o con un </w:t>
      </w:r>
      <w:proofErr w:type="spellStart"/>
      <w:r w:rsidRPr="00396B4C">
        <w:rPr>
          <w:lang w:val="es-ES"/>
        </w:rPr>
        <w:t>check</w:t>
      </w:r>
      <w:proofErr w:type="spellEnd"/>
      <w:r w:rsidRPr="00396B4C">
        <w:rPr>
          <w:lang w:val="es-ES"/>
        </w:rPr>
        <w:t xml:space="preserve"> box el tipo de gasto de la factura. La factura puede ser mixta, es decir, tiene dos tipos de gasto o más. En estos casos registrar todos los tipos de gasto con su valor.</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de factura sin IVA:</w:t>
      </w:r>
      <w:r w:rsidRPr="00396B4C">
        <w:rPr>
          <w:lang w:val="es-ES"/>
        </w:rPr>
        <w:t xml:space="preserve"> formato con dos decimales, por defecto valor 0,00. NOTA: hay facturas que a una parte de su valor no se aplica el IVA, en ese caso, registrar “valor de factura IVA 14%” y “valor de factura IVA 0%”.</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IVA:</w:t>
      </w:r>
      <w:r w:rsidRPr="00396B4C">
        <w:rPr>
          <w:lang w:val="es-ES"/>
        </w:rPr>
        <w:t xml:space="preserve"> registrar el 14% del valor de la factura a la que se aplica el IVA.</w:t>
      </w:r>
    </w:p>
    <w:p w:rsidR="004C7031" w:rsidRPr="00396B4C" w:rsidRDefault="004C7031" w:rsidP="00396B4C">
      <w:pPr>
        <w:pStyle w:val="Prrafodelista"/>
        <w:numPr>
          <w:ilvl w:val="0"/>
          <w:numId w:val="7"/>
        </w:numPr>
        <w:spacing w:after="160"/>
        <w:jc w:val="left"/>
        <w:rPr>
          <w:lang w:val="es-ES"/>
        </w:rPr>
      </w:pPr>
      <w:r w:rsidRPr="00396B4C">
        <w:rPr>
          <w:rStyle w:val="Ttulo3Car"/>
          <w:lang w:val="es-ES"/>
        </w:rPr>
        <w:t>Valor total factura:</w:t>
      </w:r>
      <w:r w:rsidRPr="00396B4C">
        <w:rPr>
          <w:lang w:val="es-ES"/>
        </w:rPr>
        <w:t xml:space="preserve"> Es la suma de: valor de factura sin IVA+IVA.</w:t>
      </w:r>
    </w:p>
    <w:p w:rsidR="004C7031" w:rsidRDefault="004C7031" w:rsidP="004C7031">
      <w:pPr>
        <w:pStyle w:val="Prrafodelista"/>
        <w:rPr>
          <w:lang w:val="es-ES"/>
        </w:rPr>
      </w:pPr>
    </w:p>
    <w:p w:rsidR="004C7031" w:rsidRPr="004C7031" w:rsidRDefault="004C7031" w:rsidP="004C7031">
      <w:pPr>
        <w:jc w:val="left"/>
        <w:rPr>
          <w:rStyle w:val="Referenciaintensa"/>
          <w:b w:val="0"/>
          <w:bCs w:val="0"/>
          <w:smallCaps w:val="0"/>
          <w:color w:val="1481AB" w:themeColor="accent1" w:themeShade="BF"/>
          <w:sz w:val="32"/>
          <w:szCs w:val="32"/>
          <w:lang w:val="es-ES"/>
        </w:rPr>
      </w:pPr>
      <w:r w:rsidRPr="004C7031">
        <w:rPr>
          <w:rFonts w:asciiTheme="majorHAnsi" w:eastAsiaTheme="majorEastAsia" w:hAnsiTheme="majorHAnsi" w:cstheme="majorBidi"/>
          <w:color w:val="1481AB" w:themeColor="accent1" w:themeShade="BF"/>
          <w:sz w:val="32"/>
          <w:szCs w:val="32"/>
          <w:lang w:val="es-ES"/>
        </w:rPr>
        <w:t>Gastos personales</w:t>
      </w:r>
    </w:p>
    <w:p w:rsidR="004C7031" w:rsidRPr="006D7A2C" w:rsidRDefault="004C7031" w:rsidP="004C7031">
      <w:pPr>
        <w:rPr>
          <w:lang w:val="es-ES"/>
        </w:rPr>
      </w:pPr>
      <w:r w:rsidRPr="006D7A2C">
        <w:rPr>
          <w:lang w:val="es-ES"/>
        </w:rPr>
        <w:t>El gobierno ha dispuesto que al declarar el impuesto a la renta (que es un impuesto anual que se paga por los ingresos percibidos en un año específico), se puede justificar y descontar del ingreso los gastos que una persona ha realizado en los siguientes rubros: alimentación, salud, vivienda, educación y vestido, con los siguientes límites:</w:t>
      </w:r>
    </w:p>
    <w:p w:rsidR="004C7031" w:rsidRPr="006D7A2C" w:rsidRDefault="004C7031" w:rsidP="004C7031">
      <w:pPr>
        <w:rPr>
          <w:lang w:val="es-ES"/>
        </w:rPr>
      </w:pPr>
      <w:r w:rsidRPr="006D7A2C">
        <w:rPr>
          <w:b/>
          <w:lang w:val="es-ES"/>
        </w:rPr>
        <w:lastRenderedPageBreak/>
        <w:t xml:space="preserve">Fracción básica desgravada (FBD): </w:t>
      </w:r>
      <w:r w:rsidRPr="006D7A2C">
        <w:rPr>
          <w:lang w:val="es-ES"/>
        </w:rPr>
        <w:t>es el ingreso mínimo que debe tener un contribuyente para pagar impuestos.</w:t>
      </w:r>
    </w:p>
    <w:p w:rsidR="004C7031" w:rsidRPr="00710FB7" w:rsidRDefault="004C7031" w:rsidP="004C7031">
      <w:pPr>
        <w:pStyle w:val="Prrafodelista"/>
        <w:numPr>
          <w:ilvl w:val="0"/>
          <w:numId w:val="5"/>
        </w:numPr>
        <w:spacing w:after="160"/>
        <w:rPr>
          <w:lang w:val="es-ES"/>
        </w:rPr>
      </w:pPr>
      <w:r w:rsidRPr="00710FB7">
        <w:rPr>
          <w:lang w:val="es-ES"/>
        </w:rPr>
        <w:t>Límite máximo de gastos personales: FBD</w:t>
      </w:r>
      <w:r>
        <w:rPr>
          <w:lang w:val="es-ES"/>
        </w:rPr>
        <w:t xml:space="preserve"> * 1.3</w:t>
      </w:r>
    </w:p>
    <w:p w:rsidR="004C7031" w:rsidRPr="00710FB7" w:rsidRDefault="004C7031" w:rsidP="004C7031">
      <w:pPr>
        <w:pStyle w:val="Prrafodelista"/>
        <w:numPr>
          <w:ilvl w:val="0"/>
          <w:numId w:val="5"/>
        </w:numPr>
        <w:spacing w:after="160"/>
        <w:rPr>
          <w:lang w:val="es-ES"/>
        </w:rPr>
      </w:pPr>
      <w:r w:rsidRPr="00710FB7">
        <w:rPr>
          <w:lang w:val="es-ES"/>
        </w:rPr>
        <w:t>Límite de gastos en Educación, alimentación, vivienda y vestimenta=0.325*FBD</w:t>
      </w:r>
    </w:p>
    <w:p w:rsidR="004C7031" w:rsidRPr="00710FB7" w:rsidRDefault="004C7031" w:rsidP="004C7031">
      <w:pPr>
        <w:pStyle w:val="Prrafodelista"/>
        <w:numPr>
          <w:ilvl w:val="0"/>
          <w:numId w:val="5"/>
        </w:numPr>
        <w:spacing w:after="160"/>
        <w:rPr>
          <w:lang w:val="es-ES"/>
        </w:rPr>
      </w:pPr>
      <w:r w:rsidRPr="00710FB7">
        <w:rPr>
          <w:lang w:val="es-ES"/>
        </w:rPr>
        <w:t>Límite de gastos en salud: 1.3*FBD</w:t>
      </w:r>
    </w:p>
    <w:p w:rsidR="004C7031" w:rsidRPr="006D7A2C" w:rsidRDefault="004C7031" w:rsidP="004C7031">
      <w:pPr>
        <w:rPr>
          <w:lang w:val="es-ES"/>
        </w:rPr>
      </w:pPr>
      <w:r w:rsidRPr="006D7A2C">
        <w:rPr>
          <w:lang w:val="es-ES"/>
        </w:rPr>
        <w:t>El valor del FBD va variando cada año, y es impuesto por el gobierno en base a la inflación. Por ejemplo, para el 2016, la FBD es 11170, por lo tanto, los límites de gastos personales que se reconocerá para la reducción del pago del impuesto a la renta para el 2016 serán:</w:t>
      </w:r>
    </w:p>
    <w:p w:rsidR="004C7031" w:rsidRPr="006D7A2C" w:rsidRDefault="004C7031" w:rsidP="004C7031">
      <w:pPr>
        <w:rPr>
          <w:rStyle w:val="nfasisintenso"/>
          <w:color w:val="0070C0"/>
          <w:lang w:val="es-ES"/>
        </w:rPr>
      </w:pPr>
      <w:r w:rsidRPr="006D7A2C">
        <w:rPr>
          <w:rStyle w:val="nfasisintenso"/>
          <w:color w:val="0070C0"/>
          <w:lang w:val="es-ES"/>
        </w:rPr>
        <w:t>TIPO DE GASTO</w:t>
      </w:r>
      <w:r w:rsidRPr="006D7A2C">
        <w:rPr>
          <w:rStyle w:val="nfasisintenso"/>
          <w:color w:val="0070C0"/>
          <w:lang w:val="es-ES"/>
        </w:rPr>
        <w:tab/>
      </w:r>
      <w:r w:rsidRPr="006D7A2C">
        <w:rPr>
          <w:rStyle w:val="nfasisintenso"/>
          <w:color w:val="0070C0"/>
          <w:lang w:val="es-ES"/>
        </w:rPr>
        <w:tab/>
        <w:t>MONTO MAXIMO</w:t>
      </w:r>
    </w:p>
    <w:p w:rsidR="004C7031" w:rsidRPr="006D7A2C" w:rsidRDefault="004C7031" w:rsidP="00396B4C">
      <w:pPr>
        <w:spacing w:after="0"/>
        <w:rPr>
          <w:lang w:val="es-ES"/>
        </w:rPr>
      </w:pPr>
      <w:r w:rsidRPr="006D7A2C">
        <w:rPr>
          <w:lang w:val="es-ES"/>
        </w:rPr>
        <w:t>Alimentación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Vivienda</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Educación</w:t>
      </w:r>
      <w:r w:rsidRPr="006D7A2C">
        <w:rPr>
          <w:lang w:val="es-ES"/>
        </w:rPr>
        <w:tab/>
      </w:r>
      <w:r w:rsidRPr="006D7A2C">
        <w:rPr>
          <w:lang w:val="es-ES"/>
        </w:rPr>
        <w:tab/>
        <w:t>3630,25</w:t>
      </w:r>
    </w:p>
    <w:p w:rsidR="004C7031" w:rsidRPr="006D7A2C" w:rsidRDefault="004C7031" w:rsidP="00396B4C">
      <w:pPr>
        <w:spacing w:after="0"/>
        <w:rPr>
          <w:lang w:val="es-ES"/>
        </w:rPr>
      </w:pPr>
      <w:r w:rsidRPr="006D7A2C">
        <w:rPr>
          <w:lang w:val="es-ES"/>
        </w:rPr>
        <w:t>Vestimenta</w:t>
      </w:r>
      <w:r w:rsidRPr="006D7A2C">
        <w:rPr>
          <w:lang w:val="es-ES"/>
        </w:rPr>
        <w:tab/>
      </w:r>
      <w:r w:rsidRPr="006D7A2C">
        <w:rPr>
          <w:lang w:val="es-ES"/>
        </w:rPr>
        <w:tab/>
        <w:t>3630,25</w:t>
      </w:r>
    </w:p>
    <w:p w:rsidR="004C7031" w:rsidRDefault="004C7031" w:rsidP="00396B4C">
      <w:pPr>
        <w:spacing w:after="0"/>
        <w:rPr>
          <w:lang w:val="es-ES"/>
        </w:rPr>
      </w:pPr>
      <w:r w:rsidRPr="006D7A2C">
        <w:rPr>
          <w:lang w:val="es-ES"/>
        </w:rPr>
        <w:t>Salud</w:t>
      </w:r>
      <w:r w:rsidRPr="006D7A2C">
        <w:rPr>
          <w:lang w:val="es-ES"/>
        </w:rPr>
        <w:tab/>
      </w:r>
      <w:r w:rsidRPr="006D7A2C">
        <w:rPr>
          <w:lang w:val="es-ES"/>
        </w:rPr>
        <w:tab/>
      </w:r>
      <w:r w:rsidRPr="006D7A2C">
        <w:rPr>
          <w:lang w:val="es-ES"/>
        </w:rPr>
        <w:tab/>
        <w:t>14.521,00</w:t>
      </w:r>
    </w:p>
    <w:p w:rsidR="00396B4C" w:rsidRPr="006D7A2C" w:rsidRDefault="00396B4C" w:rsidP="00396B4C">
      <w:pPr>
        <w:spacing w:after="0"/>
        <w:rPr>
          <w:lang w:val="es-ES"/>
        </w:rPr>
      </w:pPr>
    </w:p>
    <w:p w:rsidR="004C7031" w:rsidRDefault="004C7031" w:rsidP="004C7031">
      <w:pPr>
        <w:rPr>
          <w:lang w:val="es-ES"/>
        </w:rPr>
      </w:pPr>
      <w:r w:rsidRPr="006D7A2C">
        <w:rPr>
          <w:lang w:val="es-ES"/>
        </w:rPr>
        <w:t>La suma de todos los gastos personales debe ser menor a igual a 14.521 para el 2016.</w:t>
      </w:r>
    </w:p>
    <w:p w:rsidR="004C7031" w:rsidRPr="006D7A2C" w:rsidRDefault="004C7031" w:rsidP="004C7031">
      <w:pPr>
        <w:rPr>
          <w:lang w:val="es-ES"/>
        </w:rPr>
      </w:pPr>
      <w:r>
        <w:rPr>
          <w:lang w:val="es-ES"/>
        </w:rPr>
        <w:t>En el sistema, dentro de la opción GASTOS PERSONALES se debe ingresar los límites de gastos personales para cada año. Para cada año se deben ir acumulando los valores de cada tipo de gasto y comparar con los límites establecidos por el gobierno en una tabla en que en las columnas se tenga: tipo de gasto, límite de gasto, acumulado a la fecha, diferencia.</w:t>
      </w:r>
    </w:p>
    <w:p w:rsidR="00335CC6" w:rsidRDefault="00396B4C" w:rsidP="00396B4C">
      <w:pPr>
        <w:pStyle w:val="Ttulo1"/>
        <w:rPr>
          <w:noProof/>
          <w:lang w:val="es-ES"/>
        </w:rPr>
      </w:pPr>
      <w:r>
        <w:rPr>
          <w:noProof/>
          <w:lang w:val="es-ES"/>
        </w:rPr>
        <w:t>Requerimientos</w:t>
      </w:r>
    </w:p>
    <w:p w:rsidR="00396B4C" w:rsidRDefault="00396B4C" w:rsidP="00396B4C">
      <w:pPr>
        <w:rPr>
          <w:lang w:val="es-ES"/>
        </w:rPr>
      </w:pPr>
      <w:r>
        <w:rPr>
          <w:lang w:val="es-ES"/>
        </w:rPr>
        <w:t>Previo a la instalación de AdminFacs se debe contar con los siguientes programas, para que la herramienta funcione adecuadamente:</w:t>
      </w:r>
    </w:p>
    <w:p w:rsidR="00396B4C" w:rsidRPr="00F77976" w:rsidRDefault="00F77976" w:rsidP="00F77976">
      <w:pPr>
        <w:pStyle w:val="Prrafodelista"/>
        <w:numPr>
          <w:ilvl w:val="0"/>
          <w:numId w:val="6"/>
        </w:numPr>
        <w:rPr>
          <w:lang w:val="es-ES"/>
        </w:rPr>
      </w:pPr>
      <w:r>
        <w:rPr>
          <w:lang w:val="es-ES"/>
        </w:rPr>
        <w:t xml:space="preserve">En Windows instalar </w:t>
      </w:r>
      <w:proofErr w:type="spellStart"/>
      <w:r>
        <w:rPr>
          <w:lang w:val="es-ES"/>
        </w:rPr>
        <w:t>XampServer</w:t>
      </w:r>
      <w:proofErr w:type="spellEnd"/>
    </w:p>
    <w:p w:rsidR="00396B4C" w:rsidRDefault="00396B4C" w:rsidP="00396B4C">
      <w:pPr>
        <w:pStyle w:val="Prrafodelista"/>
        <w:numPr>
          <w:ilvl w:val="0"/>
          <w:numId w:val="6"/>
        </w:numPr>
        <w:rPr>
          <w:lang w:val="es-ES"/>
        </w:rPr>
      </w:pPr>
      <w:r>
        <w:rPr>
          <w:lang w:val="es-ES"/>
        </w:rPr>
        <w:t>Java</w:t>
      </w:r>
      <w:r w:rsidR="00F77976">
        <w:rPr>
          <w:lang w:val="es-ES"/>
        </w:rPr>
        <w:t xml:space="preserve"> 8</w:t>
      </w:r>
    </w:p>
    <w:p w:rsidR="00396B4C" w:rsidRDefault="00396B4C" w:rsidP="00396B4C">
      <w:pPr>
        <w:pStyle w:val="Prrafodelista"/>
        <w:rPr>
          <w:lang w:val="es-ES"/>
        </w:rPr>
      </w:pPr>
      <w:r>
        <w:rPr>
          <w:noProof/>
          <w:lang w:eastAsia="en-US"/>
        </w:rPr>
        <w:drawing>
          <wp:inline distT="0" distB="0" distL="0" distR="0" wp14:anchorId="5B8BCE16" wp14:editId="6DC5EF2F">
            <wp:extent cx="5753100" cy="1352550"/>
            <wp:effectExtent l="0" t="0" r="0"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3" t="7297" r="1762" b="47652"/>
                    <a:stretch/>
                  </pic:blipFill>
                  <pic:spPr bwMode="auto">
                    <a:xfrm>
                      <a:off x="0" y="0"/>
                      <a:ext cx="5753100" cy="1352550"/>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396B4C">
      <w:pPr>
        <w:pStyle w:val="Prrafodelista"/>
        <w:rPr>
          <w:lang w:val="es-ES"/>
        </w:rPr>
      </w:pPr>
      <w:r>
        <w:rPr>
          <w:lang w:val="es-ES"/>
        </w:rPr>
        <w:t xml:space="preserve">Para correr el programa </w:t>
      </w:r>
    </w:p>
    <w:p w:rsidR="00F77976" w:rsidRDefault="00F77976" w:rsidP="00396B4C">
      <w:pPr>
        <w:pStyle w:val="Prrafodelista"/>
        <w:rPr>
          <w:lang w:val="es-ES"/>
        </w:rPr>
      </w:pPr>
      <w:r>
        <w:rPr>
          <w:lang w:val="es-ES"/>
        </w:rPr>
        <w:t>Descargar el ejecutable del siguiente link</w:t>
      </w:r>
    </w:p>
    <w:p w:rsidR="00F77976" w:rsidRDefault="00F77976" w:rsidP="00396B4C">
      <w:pPr>
        <w:pStyle w:val="Prrafodelista"/>
        <w:rPr>
          <w:lang w:val="es-ES"/>
        </w:rPr>
      </w:pPr>
    </w:p>
    <w:p w:rsidR="00F77976" w:rsidRDefault="00F77976" w:rsidP="00396B4C">
      <w:pPr>
        <w:pStyle w:val="Prrafodelista"/>
        <w:rPr>
          <w:lang w:val="es-ES"/>
        </w:rPr>
      </w:pPr>
      <w:hyperlink r:id="rId12" w:history="1">
        <w:r w:rsidRPr="004819EB">
          <w:rPr>
            <w:rStyle w:val="Hipervnculo"/>
            <w:lang w:val="es-ES"/>
          </w:rPr>
          <w:t>https://raw.githubusercontent.com/ChrisZoc/AdminFacs/Chris_O/AdminFacs.jar</w:t>
        </w:r>
      </w:hyperlink>
    </w:p>
    <w:p w:rsidR="00F77976" w:rsidRDefault="00F77976" w:rsidP="00396B4C">
      <w:pPr>
        <w:pStyle w:val="Prrafodelista"/>
        <w:rPr>
          <w:lang w:val="es-ES"/>
        </w:rPr>
      </w:pPr>
    </w:p>
    <w:p w:rsidR="00F77976" w:rsidRDefault="00F77976" w:rsidP="00396B4C">
      <w:pPr>
        <w:pStyle w:val="Prrafodelista"/>
        <w:rPr>
          <w:lang w:val="es-ES"/>
        </w:rPr>
      </w:pPr>
    </w:p>
    <w:p w:rsidR="00F77976" w:rsidRDefault="00F77976" w:rsidP="00F77976">
      <w:pPr>
        <w:pStyle w:val="Prrafodelista"/>
        <w:jc w:val="left"/>
        <w:rPr>
          <w:lang w:val="es-ES"/>
        </w:rPr>
      </w:pPr>
    </w:p>
    <w:p w:rsidR="00F77976" w:rsidRDefault="00F77976" w:rsidP="00F77976">
      <w:pPr>
        <w:pStyle w:val="Prrafodelista"/>
        <w:jc w:val="left"/>
        <w:rPr>
          <w:lang w:val="es-ES"/>
        </w:rPr>
      </w:pPr>
      <w:r>
        <w:rPr>
          <w:lang w:val="es-ES"/>
        </w:rPr>
        <w:lastRenderedPageBreak/>
        <w:t>PARA CARGAR LA BASE DE DATOS INICIAR EL SERVICIO DE XAMP (APACHE Y MYSQL)</w:t>
      </w:r>
    </w:p>
    <w:p w:rsidR="00125B6A" w:rsidRDefault="00125B6A" w:rsidP="00F77976">
      <w:pPr>
        <w:pStyle w:val="Prrafodelista"/>
        <w:jc w:val="left"/>
        <w:rPr>
          <w:lang w:val="es-ES"/>
        </w:rPr>
      </w:pPr>
      <w:r>
        <w:rPr>
          <w:noProof/>
          <w:lang w:eastAsia="en-US"/>
        </w:rPr>
        <w:drawing>
          <wp:inline distT="0" distB="0" distL="0" distR="0" wp14:anchorId="45F0B8E5" wp14:editId="08D5F342">
            <wp:extent cx="1733550" cy="186356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6496" t="55081"/>
                    <a:stretch/>
                  </pic:blipFill>
                  <pic:spPr bwMode="auto">
                    <a:xfrm>
                      <a:off x="0" y="0"/>
                      <a:ext cx="1734939" cy="1865059"/>
                    </a:xfrm>
                    <a:prstGeom prst="rect">
                      <a:avLst/>
                    </a:prstGeom>
                    <a:ln>
                      <a:noFill/>
                    </a:ln>
                    <a:extLst>
                      <a:ext uri="{53640926-AAD7-44D8-BBD7-CCE9431645EC}">
                        <a14:shadowObscured xmlns:a14="http://schemas.microsoft.com/office/drawing/2010/main"/>
                      </a:ext>
                    </a:extLst>
                  </pic:spPr>
                </pic:pic>
              </a:graphicData>
            </a:graphic>
          </wp:inline>
        </w:drawing>
      </w:r>
    </w:p>
    <w:p w:rsidR="00F77976" w:rsidRDefault="00F77976" w:rsidP="00F77976">
      <w:pPr>
        <w:pStyle w:val="Prrafodelista"/>
        <w:jc w:val="left"/>
        <w:rPr>
          <w:lang w:val="es-ES"/>
        </w:rPr>
      </w:pPr>
      <w:r>
        <w:rPr>
          <w:lang w:val="es-ES"/>
        </w:rPr>
        <w:t xml:space="preserve">IR EN EL NAVEGADOR A LOCALHOST/PHPMYADMIN </w:t>
      </w:r>
    </w:p>
    <w:p w:rsidR="00F77976" w:rsidRDefault="00F77976" w:rsidP="00F77976">
      <w:pPr>
        <w:pStyle w:val="Prrafodelista"/>
        <w:jc w:val="left"/>
        <w:rPr>
          <w:lang w:val="es-ES"/>
        </w:rPr>
      </w:pPr>
      <w:r>
        <w:rPr>
          <w:lang w:val="es-ES"/>
        </w:rPr>
        <w:t>-CLICK EN IMPORTAR</w:t>
      </w:r>
    </w:p>
    <w:p w:rsidR="00F77976" w:rsidRDefault="00F77976" w:rsidP="00F77976">
      <w:pPr>
        <w:pStyle w:val="Prrafodelista"/>
        <w:jc w:val="left"/>
        <w:rPr>
          <w:lang w:val="es-ES"/>
        </w:rPr>
      </w:pPr>
      <w:r>
        <w:rPr>
          <w:lang w:val="es-ES"/>
        </w:rPr>
        <w:t xml:space="preserve">-SELECCIONAR EL ARCHIVO BAJADO DE: </w:t>
      </w:r>
      <w:r w:rsidRPr="00F77976">
        <w:rPr>
          <w:lang w:val="es-ES"/>
        </w:rPr>
        <w:t>https://github.com/ChrisZoc/AdminFacs/blob/Chris_O/database/facturacioninterfaces.sql</w:t>
      </w:r>
    </w:p>
    <w:p w:rsidR="00F77976" w:rsidRDefault="00F77976" w:rsidP="00396B4C">
      <w:pPr>
        <w:pStyle w:val="Prrafodelista"/>
        <w:rPr>
          <w:lang w:val="es-ES"/>
        </w:rPr>
      </w:pPr>
      <w:r>
        <w:rPr>
          <w:noProof/>
          <w:lang w:eastAsia="en-US"/>
        </w:rPr>
        <w:drawing>
          <wp:inline distT="0" distB="0" distL="0" distR="0" wp14:anchorId="0A1EA57D" wp14:editId="586CBD94">
            <wp:extent cx="5943600" cy="1514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4475"/>
                    </a:xfrm>
                    <a:prstGeom prst="rect">
                      <a:avLst/>
                    </a:prstGeom>
                  </pic:spPr>
                </pic:pic>
              </a:graphicData>
            </a:graphic>
          </wp:inline>
        </w:drawing>
      </w:r>
    </w:p>
    <w:p w:rsidR="00125B6A" w:rsidRPr="00125B6A" w:rsidRDefault="00125B6A" w:rsidP="00396B4C">
      <w:pPr>
        <w:pStyle w:val="Prrafodelista"/>
        <w:rPr>
          <w:u w:val="single"/>
          <w:lang w:val="es-ES"/>
        </w:rPr>
      </w:pPr>
      <w:r>
        <w:rPr>
          <w:lang w:val="es-ES"/>
        </w:rPr>
        <w:t xml:space="preserve">-FINALMENTE EJECUTAR EL ARCHIVO </w:t>
      </w:r>
      <w:r w:rsidRPr="00125B6A">
        <w:rPr>
          <w:lang w:val="es-ES"/>
        </w:rPr>
        <w:t>AdminFacs.jar</w:t>
      </w:r>
      <w:bookmarkStart w:id="0" w:name="_GoBack"/>
      <w:bookmarkEnd w:id="0"/>
    </w:p>
    <w:sectPr w:rsidR="00125B6A" w:rsidRPr="00125B6A" w:rsidSect="00335CC6">
      <w:headerReference w:type="even" r:id="rId15"/>
      <w:headerReference w:type="default" r:id="rId16"/>
      <w:footerReference w:type="even" r:id="rId17"/>
      <w:footerReference w:type="default" r:id="rId18"/>
      <w:pgSz w:w="12240" w:h="15840"/>
      <w:pgMar w:top="1836"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7C" w:rsidRDefault="0034247C">
      <w:pPr>
        <w:spacing w:after="0"/>
      </w:pPr>
      <w:r>
        <w:separator/>
      </w:r>
    </w:p>
  </w:endnote>
  <w:endnote w:type="continuationSeparator" w:id="0">
    <w:p w:rsidR="0034247C" w:rsidRDefault="0034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23700"/>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75648" behindDoc="0" locked="0" layoutInCell="1" allowOverlap="1" wp14:anchorId="70523CBE" wp14:editId="1DF1350B">
                  <wp:simplePos x="0" y="0"/>
                  <wp:positionH relativeFrom="column">
                    <wp:posOffset>4095082</wp:posOffset>
                  </wp:positionH>
                  <wp:positionV relativeFrom="paragraph">
                    <wp:posOffset>-41275</wp:posOffset>
                  </wp:positionV>
                  <wp:extent cx="2646079" cy="625475"/>
                  <wp:effectExtent l="0" t="0" r="0" b="3175"/>
                  <wp:wrapNone/>
                  <wp:docPr id="53" name="Cuadro de texto 53"/>
                  <wp:cNvGraphicFramePr/>
                  <a:graphic xmlns:a="http://schemas.openxmlformats.org/drawingml/2006/main">
                    <a:graphicData uri="http://schemas.microsoft.com/office/word/2010/wordprocessingShape">
                      <wps:wsp>
                        <wps:cNvSpPr txBox="1"/>
                        <wps:spPr>
                          <a:xfrm>
                            <a:off x="0" y="0"/>
                            <a:ext cx="2646079"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23CBE" id="_x0000_t202" coordsize="21600,21600" o:spt="202" path="m,l,21600r21600,l21600,xe">
                  <v:stroke joinstyle="miter"/>
                  <v:path gradientshapeok="t" o:connecttype="rect"/>
                </v:shapetype>
                <v:shape id="Cuadro de texto 53" o:spid="_x0000_s1034" type="#_x0000_t202" style="position:absolute;left:0;text-align:left;margin-left:322.45pt;margin-top:-3.25pt;width:208.35pt;height:4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" filled="f" stroked="f" strokeweight=".5pt">
                  <v:textbox>
                    <w:txbxContent>
                      <w:p w:rsidR="003B3832" w:rsidRDefault="003B3832" w:rsidP="00F43965">
                        <w:pPr>
                          <w:spacing w:after="0"/>
                          <w:jc w:val="right"/>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Estudiantes FIS – EPN</w:t>
                        </w:r>
                        <w:r>
                          <w:rPr>
                            <w:sz w:val="16"/>
                            <w:szCs w:val="32"/>
                            <w:lang w:val="es-ES"/>
                          </w:rPr>
                          <w:t xml:space="preserve"> </w:t>
                        </w:r>
                        <w:r>
                          <w:rPr>
                            <w:sz w:val="16"/>
                            <w:szCs w:val="32"/>
                            <w:lang w:val="es-ES"/>
                          </w:rPr>
                          <w:tab/>
                          <w:t>Granda Alexandra</w:t>
                        </w:r>
                      </w:p>
                      <w:p w:rsidR="003B3832" w:rsidRDefault="003B3832" w:rsidP="00F43965">
                        <w:pPr>
                          <w:spacing w:after="0"/>
                          <w:jc w:val="right"/>
                          <w:rPr>
                            <w:sz w:val="16"/>
                            <w:szCs w:val="32"/>
                            <w:lang w:val="es-ES"/>
                          </w:rPr>
                        </w:pPr>
                        <w:r w:rsidRPr="008E30D1">
                          <w:rPr>
                            <w:b/>
                            <w:sz w:val="16"/>
                            <w:szCs w:val="32"/>
                            <w:lang w:val="es-ES"/>
                          </w:rPr>
                          <w:t>Aplicaciones en Ambientes</w:t>
                        </w:r>
                        <w:r>
                          <w:rPr>
                            <w:b/>
                            <w:sz w:val="16"/>
                            <w:szCs w:val="32"/>
                            <w:lang w:val="es-ES"/>
                          </w:rPr>
                          <w:tab/>
                          <w:t xml:space="preserve">             </w:t>
                        </w:r>
                        <w:r w:rsidRPr="008E30D1">
                          <w:rPr>
                            <w:b/>
                            <w:sz w:val="16"/>
                            <w:szCs w:val="32"/>
                            <w:lang w:val="es-ES"/>
                          </w:rPr>
                          <w:t xml:space="preserve"> </w:t>
                        </w:r>
                        <w:r w:rsidRPr="008E30D1">
                          <w:rPr>
                            <w:sz w:val="16"/>
                            <w:szCs w:val="32"/>
                            <w:lang w:val="es-ES"/>
                          </w:rPr>
                          <w:t>Guamushig Tania</w:t>
                        </w:r>
                      </w:p>
                      <w:p w:rsidR="003B3832" w:rsidRPr="008E30D1" w:rsidRDefault="003B3832" w:rsidP="00F43965">
                        <w:pPr>
                          <w:spacing w:after="0"/>
                          <w:jc w:val="right"/>
                          <w:rPr>
                            <w:sz w:val="16"/>
                            <w:szCs w:val="32"/>
                            <w:lang w:val="es-ES"/>
                          </w:rPr>
                        </w:pPr>
                        <w:r w:rsidRPr="008E30D1">
                          <w:rPr>
                            <w:b/>
                            <w:sz w:val="16"/>
                            <w:szCs w:val="32"/>
                            <w:lang w:val="es-ES"/>
                          </w:rPr>
                          <w:t>Libres</w:t>
                        </w:r>
                        <w:r>
                          <w:rPr>
                            <w:sz w:val="16"/>
                            <w:szCs w:val="32"/>
                            <w:lang w:val="es-ES"/>
                          </w:rPr>
                          <w:tab/>
                        </w:r>
                        <w:r>
                          <w:rPr>
                            <w:sz w:val="16"/>
                            <w:szCs w:val="32"/>
                            <w:lang w:val="es-ES"/>
                          </w:rPr>
                          <w:tab/>
                        </w:r>
                        <w:r w:rsidRPr="008E30D1">
                          <w:rPr>
                            <w:sz w:val="16"/>
                            <w:szCs w:val="32"/>
                            <w:lang w:val="es-ES"/>
                          </w:rPr>
                          <w:t>Oña Christian</w:t>
                        </w:r>
                      </w:p>
                    </w:txbxContent>
                  </v:textbox>
                </v:shape>
              </w:pict>
            </mc:Fallback>
          </mc:AlternateContent>
        </w: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73600" behindDoc="0" locked="0" layoutInCell="1" allowOverlap="1" wp14:anchorId="6D578738" wp14:editId="51EB6C06">
                  <wp:simplePos x="0" y="0"/>
                  <wp:positionH relativeFrom="column">
                    <wp:posOffset>-902368</wp:posOffset>
                  </wp:positionH>
                  <wp:positionV relativeFrom="paragraph">
                    <wp:posOffset>-310515</wp:posOffset>
                  </wp:positionV>
                  <wp:extent cx="7736205" cy="901700"/>
                  <wp:effectExtent l="95250" t="228600" r="226695" b="222250"/>
                  <wp:wrapNone/>
                  <wp:docPr id="52" name="Cuadro de texto 52"/>
                  <wp:cNvGraphicFramePr/>
                  <a:graphic xmlns:a="http://schemas.openxmlformats.org/drawingml/2006/main">
                    <a:graphicData uri="http://schemas.microsoft.com/office/word/2010/wordprocessingShape">
                      <wps:wsp>
                        <wps:cNvSpPr txBox="1"/>
                        <wps:spPr>
                          <a:xfrm flipH="1">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rsidP="00F439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78738" id="Cuadro de texto 52" o:spid="_x0000_s1035" style="position:absolute;left:0;text-align:left;margin-left:-71.05pt;margin-top:-24.45pt;width:609.15pt;height:7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rsidP="00F43965"/>
                    </w:txbxContent>
                  </v:textbox>
                </v:shape>
              </w:pict>
            </mc:Fallback>
          </mc:AlternateContent>
        </w: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7456"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44" name="Proceso alternativ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25B6A" w:rsidRPr="00125B6A">
                                <w:rPr>
                                  <w:noProof/>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4" o:spid="_x0000_s1036" type="#_x0000_t176" style="position:absolute;left:0;text-align:left;margin-left:0;margin-top:0;width:40.35pt;height:34.7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V1qKWcoCAADXBQAADgAAAAAAAAAAAAAAAAAuAgAAZHJzL2Uyb0RvYy54bWxQSwECLQAU&#10;AAYACAAAACEAGuRMndkAAAADAQAADwAAAAAAAAAAAAAAAAAkBQAAZHJzL2Rvd25yZXYueG1sUEsF&#10;BgAAAAAEAAQA8wAAACoGA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25B6A" w:rsidRPr="00125B6A">
                          <w:rPr>
                            <w:noProof/>
                            <w:sz w:val="28"/>
                            <w:szCs w:val="28"/>
                            <w:lang w:val="es-ES"/>
                          </w:rPr>
                          <w:t>2</w:t>
                        </w:r>
                        <w:r>
                          <w:rPr>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202158"/>
      <w:docPartObj>
        <w:docPartGallery w:val="Page Numbers (Bottom of Page)"/>
        <w:docPartUnique/>
      </w:docPartObj>
    </w:sdtPr>
    <w:sdtEndPr/>
    <w:sdtContent>
      <w:p w:rsidR="003B3832" w:rsidRDefault="003B3832">
        <w:pPr>
          <w:pStyle w:val="Piedepgina"/>
        </w:pP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71552" behindDoc="0" locked="0" layoutInCell="1" allowOverlap="1">
                  <wp:simplePos x="0" y="0"/>
                  <wp:positionH relativeFrom="column">
                    <wp:posOffset>-878205</wp:posOffset>
                  </wp:positionH>
                  <wp:positionV relativeFrom="paragraph">
                    <wp:posOffset>-29812</wp:posOffset>
                  </wp:positionV>
                  <wp:extent cx="2766695" cy="625475"/>
                  <wp:effectExtent l="0" t="0" r="0" b="3175"/>
                  <wp:wrapNone/>
                  <wp:docPr id="47" name="Cuadro de texto 47"/>
                  <wp:cNvGraphicFramePr/>
                  <a:graphic xmlns:a="http://schemas.openxmlformats.org/drawingml/2006/main">
                    <a:graphicData uri="http://schemas.microsoft.com/office/word/2010/wordprocessingShape">
                      <wps:wsp>
                        <wps:cNvSpPr txBox="1"/>
                        <wps:spPr>
                          <a:xfrm>
                            <a:off x="0" y="0"/>
                            <a:ext cx="276669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7" o:spid="_x0000_s1037" type="#_x0000_t202" style="position:absolute;left:0;text-align:left;margin-left:-69.15pt;margin-top:-2.35pt;width:217.85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" filled="f" stroked="f" strokeweight=".5pt">
                  <v:textbox>
                    <w:txbxContent>
                      <w:p w:rsidR="003B3832" w:rsidRPr="008E30D1" w:rsidRDefault="003B3832" w:rsidP="008E30D1">
                        <w:pPr>
                          <w:spacing w:after="0"/>
                          <w:rPr>
                            <w:sz w:val="16"/>
                            <w:szCs w:val="32"/>
                            <w:lang w:val="es-ES"/>
                          </w:rPr>
                        </w:pPr>
                        <w:r w:rsidRPr="008E30D1">
                          <w:rPr>
                            <w:b/>
                            <w:sz w:val="18"/>
                            <w:szCs w:val="32"/>
                            <w:lang w:val="es-ES"/>
                          </w:rPr>
                          <w:t xml:space="preserve">Autores: </w:t>
                        </w:r>
                        <w:r w:rsidRPr="008E30D1">
                          <w:rPr>
                            <w:sz w:val="18"/>
                            <w:szCs w:val="32"/>
                            <w:lang w:val="es-ES"/>
                          </w:rPr>
                          <w:br/>
                        </w:r>
                        <w:r w:rsidRPr="008E30D1">
                          <w:rPr>
                            <w:sz w:val="16"/>
                            <w:szCs w:val="32"/>
                            <w:lang w:val="es-ES"/>
                          </w:rPr>
                          <w:t>Granda Alexandra</w:t>
                        </w:r>
                        <w:r>
                          <w:rPr>
                            <w:sz w:val="16"/>
                            <w:szCs w:val="32"/>
                            <w:lang w:val="es-ES"/>
                          </w:rPr>
                          <w:tab/>
                        </w:r>
                        <w:r>
                          <w:rPr>
                            <w:sz w:val="16"/>
                            <w:szCs w:val="32"/>
                            <w:lang w:val="es-ES"/>
                          </w:rPr>
                          <w:tab/>
                          <w:t xml:space="preserve"> </w:t>
                        </w:r>
                        <w:r w:rsidRPr="008E30D1">
                          <w:rPr>
                            <w:sz w:val="16"/>
                            <w:szCs w:val="32"/>
                            <w:lang w:val="es-ES"/>
                          </w:rPr>
                          <w:t>Estudiantes FIS – EPN</w:t>
                        </w:r>
                      </w:p>
                      <w:p w:rsidR="003B3832" w:rsidRPr="008E30D1" w:rsidRDefault="003B3832" w:rsidP="008E30D1">
                        <w:pPr>
                          <w:spacing w:after="0"/>
                          <w:jc w:val="left"/>
                          <w:rPr>
                            <w:sz w:val="16"/>
                            <w:szCs w:val="32"/>
                            <w:lang w:val="es-ES"/>
                          </w:rPr>
                        </w:pPr>
                        <w:r w:rsidRPr="008E30D1">
                          <w:rPr>
                            <w:sz w:val="16"/>
                            <w:szCs w:val="32"/>
                            <w:lang w:val="es-ES"/>
                          </w:rPr>
                          <w:t>Guamushig Tania</w:t>
                        </w:r>
                        <w:r>
                          <w:rPr>
                            <w:sz w:val="16"/>
                            <w:szCs w:val="32"/>
                            <w:lang w:val="es-ES"/>
                          </w:rPr>
                          <w:tab/>
                        </w:r>
                        <w:r>
                          <w:rPr>
                            <w:sz w:val="16"/>
                            <w:szCs w:val="32"/>
                            <w:lang w:val="es-ES"/>
                          </w:rPr>
                          <w:tab/>
                        </w:r>
                        <w:r w:rsidRPr="008E30D1">
                          <w:rPr>
                            <w:b/>
                            <w:sz w:val="16"/>
                            <w:szCs w:val="32"/>
                            <w:lang w:val="es-ES"/>
                          </w:rPr>
                          <w:t xml:space="preserve">Aplicaciones en Ambientes </w:t>
                        </w:r>
                      </w:p>
                      <w:p w:rsidR="003B3832" w:rsidRPr="008E30D1" w:rsidRDefault="003B3832" w:rsidP="008E30D1">
                        <w:pPr>
                          <w:spacing w:after="0"/>
                          <w:rPr>
                            <w:sz w:val="16"/>
                            <w:szCs w:val="32"/>
                            <w:lang w:val="es-ES"/>
                          </w:rPr>
                        </w:pPr>
                        <w:r w:rsidRPr="008E30D1">
                          <w:rPr>
                            <w:sz w:val="16"/>
                            <w:szCs w:val="32"/>
                            <w:lang w:val="es-ES"/>
                          </w:rPr>
                          <w:t>Oña Christian</w:t>
                        </w:r>
                        <w:r>
                          <w:rPr>
                            <w:sz w:val="16"/>
                            <w:szCs w:val="32"/>
                            <w:lang w:val="es-ES"/>
                          </w:rPr>
                          <w:tab/>
                        </w:r>
                        <w:r>
                          <w:rPr>
                            <w:sz w:val="16"/>
                            <w:szCs w:val="32"/>
                            <w:lang w:val="es-ES"/>
                          </w:rPr>
                          <w:tab/>
                        </w:r>
                        <w:r w:rsidRPr="008E30D1">
                          <w:rPr>
                            <w:b/>
                            <w:sz w:val="16"/>
                            <w:szCs w:val="32"/>
                            <w:lang w:val="es-ES"/>
                          </w:rPr>
                          <w:t>Libres</w:t>
                        </w:r>
                      </w:p>
                    </w:txbxContent>
                  </v:textbox>
                </v:shape>
              </w:pict>
            </mc:Fallback>
          </mc:AlternateContent>
        </w: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8480" behindDoc="0" locked="0" layoutInCell="1" allowOverlap="1">
                  <wp:simplePos x="0" y="0"/>
                  <wp:positionH relativeFrom="column">
                    <wp:posOffset>-890337</wp:posOffset>
                  </wp:positionH>
                  <wp:positionV relativeFrom="paragraph">
                    <wp:posOffset>-294640</wp:posOffset>
                  </wp:positionV>
                  <wp:extent cx="7736205" cy="901700"/>
                  <wp:effectExtent l="228600" t="228600" r="55245" b="222250"/>
                  <wp:wrapNone/>
                  <wp:docPr id="45" name="Cuadro de texto 45"/>
                  <wp:cNvGraphicFramePr/>
                  <a:graphic xmlns:a="http://schemas.openxmlformats.org/drawingml/2006/main">
                    <a:graphicData uri="http://schemas.microsoft.com/office/word/2010/wordprocessingShape">
                      <wps:wsp>
                        <wps:cNvSpPr txBox="1"/>
                        <wps:spPr>
                          <a:xfrm>
                            <a:off x="0" y="0"/>
                            <a:ext cx="7736205" cy="901700"/>
                          </a:xfrm>
                          <a:custGeom>
                            <a:avLst/>
                            <a:gdLst>
                              <a:gd name="connsiteX0" fmla="*/ 0 w 7038340"/>
                              <a:gd name="connsiteY0" fmla="*/ 0 h 854075"/>
                              <a:gd name="connsiteX1" fmla="*/ 7038340 w 7038340"/>
                              <a:gd name="connsiteY1" fmla="*/ 0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81263 h 854075"/>
                              <a:gd name="connsiteX2" fmla="*/ 7038340 w 7038340"/>
                              <a:gd name="connsiteY2" fmla="*/ 854075 h 854075"/>
                              <a:gd name="connsiteX3" fmla="*/ 0 w 7038340"/>
                              <a:gd name="connsiteY3" fmla="*/ 854075 h 854075"/>
                              <a:gd name="connsiteX4" fmla="*/ 0 w 7038340"/>
                              <a:gd name="connsiteY4" fmla="*/ 0 h 854075"/>
                              <a:gd name="connsiteX0" fmla="*/ 0 w 7038340"/>
                              <a:gd name="connsiteY0" fmla="*/ 0 h 854075"/>
                              <a:gd name="connsiteX1" fmla="*/ 2321961 w 7038340"/>
                              <a:gd name="connsiteY1" fmla="*/ 412886 h 854075"/>
                              <a:gd name="connsiteX2" fmla="*/ 7038340 w 7038340"/>
                              <a:gd name="connsiteY2" fmla="*/ 854075 h 854075"/>
                              <a:gd name="connsiteX3" fmla="*/ 0 w 7038340"/>
                              <a:gd name="connsiteY3" fmla="*/ 854075 h 854075"/>
                              <a:gd name="connsiteX4" fmla="*/ 0 w 7038340"/>
                              <a:gd name="connsiteY4" fmla="*/ 0 h 854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38340" h="854075">
                                <a:moveTo>
                                  <a:pt x="0" y="0"/>
                                </a:moveTo>
                                <a:cubicBezTo>
                                  <a:pt x="773987" y="160421"/>
                                  <a:pt x="1090774" y="469033"/>
                                  <a:pt x="2321961" y="412886"/>
                                </a:cubicBezTo>
                                <a:cubicBezTo>
                                  <a:pt x="5410065" y="489031"/>
                                  <a:pt x="5466214" y="729804"/>
                                  <a:pt x="7038340" y="854075"/>
                                </a:cubicBezTo>
                                <a:lnTo>
                                  <a:pt x="0" y="854075"/>
                                </a:lnTo>
                                <a:lnTo>
                                  <a:pt x="0" y="0"/>
                                </a:lnTo>
                                <a:close/>
                              </a:path>
                            </a:pathLst>
                          </a:cu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100000" b="100000"/>
                            </a:path>
                            <a:tileRect t="-100000" r="-100000"/>
                          </a:gra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B3832" w:rsidRDefault="003B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5" o:spid="_x0000_s1038" style="position:absolute;left:0;text-align:left;margin-left:-70.1pt;margin-top:-23.2pt;width:609.1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038340,854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" adj="-11796480,,5400" path="m,c773987,160421,1090774,469033,2321961,412886v3088104,76145,3144253,316918,4716379,441189l,854075,,xe" fillcolor="#1898ca [2852]" stroked="f" strokeweight=".5pt">
                  <v:fill color2="#13789f [2244]" rotate="t" focusposition="1" focussize="" colors="0 #189acc;15073f #189acc;45220f #1482ac;63570f #1379a0" focus="100%" type="gradientRadial"/>
                  <v:stroke joinstyle="miter"/>
                  <v:formulas/>
                  <v:path arrowok="t" o:connecttype="custom" o:connectlocs="0,0;2552188,435909;7736205,901700;0,901700;0,0" o:connectangles="0,0,0,0,0" textboxrect="0,0,7038340,854075"/>
                  <v:textbox>
                    <w:txbxContent>
                      <w:p w:rsidR="003B3832" w:rsidRDefault="003B3832"/>
                    </w:txbxContent>
                  </v:textbox>
                </v:shape>
              </w:pict>
            </mc:Fallback>
          </mc:AlternateContent>
        </w:r>
        <w:r>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43" name="Proceso alternativ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25B6A" w:rsidRPr="00125B6A">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3" o:spid="_x0000_s1039" type="#_x0000_t176" style="position:absolute;left:0;text-align:left;margin-left:0;margin-top:0;width:40.35pt;height:34.7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I0IvunIAgAA1wUAAA4AAAAAAAAAAAAAAAAALgIAAGRycy9lMm9Eb2MueG1sUEsBAi0AFAAG&#10;AAgAAAAhABrkTJ3ZAAAAAwEAAA8AAAAAAAAAAAAAAAAAIgUAAGRycy9kb3ducmV2LnhtbFBLBQYA&#10;AAAABAAEAPMAAAAoBgAAAAA=&#10;" filled="f" fillcolor="#5c83b4" stroked="f" strokecolor="#737373">
                  <v:textbox>
                    <w:txbxContent>
                      <w:p w:rsidR="003B3832" w:rsidRDefault="003B3832">
                        <w:pPr>
                          <w:pStyle w:val="Piedepgina"/>
                          <w:pBdr>
                            <w:top w:val="single" w:sz="12" w:space="1" w:color="27CED7" w:themeColor="accent3"/>
                            <w:bottom w:val="single" w:sz="48" w:space="1" w:color="27CED7" w:themeColor="accent3"/>
                          </w:pBdr>
                          <w:jc w:val="center"/>
                          <w:rPr>
                            <w:sz w:val="28"/>
                            <w:szCs w:val="28"/>
                          </w:rPr>
                        </w:pPr>
                        <w:r>
                          <w:rPr>
                            <w:sz w:val="22"/>
                            <w:szCs w:val="22"/>
                          </w:rPr>
                          <w:fldChar w:fldCharType="begin"/>
                        </w:r>
                        <w:r>
                          <w:instrText>PAGE    \* MERGEFORMAT</w:instrText>
                        </w:r>
                        <w:r>
                          <w:rPr>
                            <w:sz w:val="22"/>
                            <w:szCs w:val="22"/>
                          </w:rPr>
                          <w:fldChar w:fldCharType="separate"/>
                        </w:r>
                        <w:r w:rsidR="00125B6A" w:rsidRPr="00125B6A">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7C" w:rsidRDefault="0034247C">
      <w:pPr>
        <w:spacing w:after="0"/>
      </w:pPr>
      <w:r>
        <w:separator/>
      </w:r>
    </w:p>
  </w:footnote>
  <w:footnote w:type="continuationSeparator" w:id="0">
    <w:p w:rsidR="0034247C" w:rsidRDefault="003424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32" w:rsidRDefault="004C7031" w:rsidP="00335CC6">
    <w:pPr>
      <w:pStyle w:val="Encabezado"/>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-438150</wp:posOffset>
              </wp:positionV>
              <wp:extent cx="3190875" cy="704850"/>
              <wp:effectExtent l="0" t="0" r="0" b="0"/>
              <wp:wrapNone/>
              <wp:docPr id="455" name="Cuadro de texto 455"/>
              <wp:cNvGraphicFramePr/>
              <a:graphic xmlns:a="http://schemas.openxmlformats.org/drawingml/2006/main">
                <a:graphicData uri="http://schemas.microsoft.com/office/word/2010/wordprocessingShape">
                  <wps:wsp>
                    <wps:cNvSpPr txBox="1"/>
                    <wps:spPr>
                      <a:xfrm>
                        <a:off x="0" y="0"/>
                        <a:ext cx="3190875" cy="704850"/>
                      </a:xfrm>
                      <a:prstGeom prst="rect">
                        <a:avLst/>
                      </a:prstGeom>
                      <a:noFill/>
                      <a:ln w="6350">
                        <a:noFill/>
                      </a:ln>
                    </wps:spPr>
                    <wps:txb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455" o:spid="_x0000_s1031" type="#_x0000_t202" style="position:absolute;left:0;text-align:left;margin-left:189pt;margin-top:-34.5pt;width:251.25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" filled="f" stroked="f" strokeweight=".5pt">
              <v:textbox>
                <w:txbxContent>
                  <w:p w:rsidR="004C7031" w:rsidRDefault="004C7031">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r>
                      <w:rPr>
                        <w:noProof/>
                        <w:lang w:val="es-ES" w:eastAsia="es-ES"/>
                      </w:rPr>
                      <w:t xml:space="preserve">  </w:t>
                    </w:r>
                  </w:p>
                </w:txbxContent>
              </v:textbox>
            </v:shape>
          </w:pict>
        </mc:Fallback>
      </mc:AlternateContent>
    </w:r>
    <w:r w:rsidR="003B3832">
      <w:rPr>
        <w:noProof/>
        <w:lang w:eastAsia="en-US"/>
      </w:rPr>
      <mc:AlternateContent>
        <mc:Choice Requires="wps">
          <w:drawing>
            <wp:anchor distT="0" distB="0" distL="114300" distR="114300" simplePos="0" relativeHeight="251662336" behindDoc="0" locked="0" layoutInCell="1" allowOverlap="1" wp14:anchorId="5C94E355" wp14:editId="56E211B0">
              <wp:simplePos x="0" y="0"/>
              <wp:positionH relativeFrom="column">
                <wp:posOffset>-914400</wp:posOffset>
              </wp:positionH>
              <wp:positionV relativeFrom="paragraph">
                <wp:posOffset>-445168</wp:posOffset>
              </wp:positionV>
              <wp:extent cx="7772400" cy="890270"/>
              <wp:effectExtent l="0" t="0" r="0" b="5080"/>
              <wp:wrapNone/>
              <wp:docPr id="22" name="Cuadro de texto 22"/>
              <wp:cNvGraphicFramePr/>
              <a:graphic xmlns:a="http://schemas.openxmlformats.org/drawingml/2006/main">
                <a:graphicData uri="http://schemas.microsoft.com/office/word/2010/wordprocessingShape">
                  <wps:wsp>
                    <wps:cNvSpPr txBox="1"/>
                    <wps:spPr>
                      <a:xfrm>
                        <a:off x="0" y="0"/>
                        <a:ext cx="7772400" cy="890270"/>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36305 w 7772400"/>
                          <a:gd name="connsiteY2" fmla="*/ 878238 h 890270"/>
                          <a:gd name="connsiteX3" fmla="*/ 1106905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7760368 w 7772400"/>
                          <a:gd name="connsiteY2" fmla="*/ 878238 h 890270"/>
                          <a:gd name="connsiteX3" fmla="*/ 1106905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7760368" y="878238"/>
                            </a:lnTo>
                            <a:lnTo>
                              <a:pt x="1106905" y="890270"/>
                            </a:lnTo>
                            <a:lnTo>
                              <a:pt x="0" y="0"/>
                            </a:lnTo>
                            <a:close/>
                          </a:path>
                        </a:pathLst>
                      </a:custGeom>
                      <a:solidFill>
                        <a:schemeClr val="bg1"/>
                      </a:solidFill>
                      <a:ln w="6350">
                        <a:noFill/>
                      </a:ln>
                      <a:effectLst>
                        <a:innerShdw blurRad="63500" dist="50800" dir="81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4C7031" w:rsidP="004C7031">
                          <w:pPr>
                            <w:spacing w:after="0" w:line="240" w:lineRule="auto"/>
                            <w:jc w:val="right"/>
                          </w:pPr>
                          <w:r>
                            <w:rPr>
                              <w:noProof/>
                              <w:lang w:eastAsia="en-U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4E355" id="Cuadro de texto 22" o:spid="_x0000_s1032" style="position:absolute;left:0;text-align:left;margin-left:-1in;margin-top:-35.05pt;width:612pt;height:7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" adj="-11796480,,5400" path="m,l7772400,r-12032,878238l1106905,890270,,xe" fillcolor="white [3212]" stroked="f" strokeweight=".5pt">
              <v:stroke joinstyle="miter"/>
              <v:formulas/>
              <v:path arrowok="t" o:connecttype="custom" o:connectlocs="0,0;7772400,0;7760368,878238;1106905,890270;0,0" o:connectangles="0,0,0,0,0" textboxrect="0,0,7772400,890270"/>
              <v:textbox>
                <w:txbxContent>
                  <w:p w:rsidR="003B3832" w:rsidRDefault="004C7031" w:rsidP="004C7031">
                    <w:pPr>
                      <w:spacing w:after="0" w:line="240" w:lineRule="auto"/>
                      <w:jc w:val="right"/>
                    </w:pPr>
                    <w:r>
                      <w:rPr>
                        <w:noProof/>
                        <w:lang w:val="es-ES" w:eastAsia="es-ES"/>
                      </w:rPr>
                      <w:drawing>
                        <wp:inline distT="0" distB="0" distL="0" distR="0" wp14:anchorId="0C228EE2" wp14:editId="610F647D">
                          <wp:extent cx="1257300" cy="753745"/>
                          <wp:effectExtent l="0" t="0" r="0" b="8255"/>
                          <wp:docPr id="453" name="Imagen 453"/>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2">
                                    <a:extLst>
                                      <a:ext uri="{28A0092B-C50C-407E-A947-70E740481C1C}">
                                        <a14:useLocalDpi xmlns:a14="http://schemas.microsoft.com/office/drawing/2010/main" val="0"/>
                                      </a:ext>
                                    </a:extLst>
                                  </a:blip>
                                  <a:stretch>
                                    <a:fillRect/>
                                  </a:stretch>
                                </pic:blipFill>
                                <pic:spPr bwMode="auto">
                                  <a:xfrm>
                                    <a:off x="0" y="0"/>
                                    <a:ext cx="1257300" cy="753745"/>
                                  </a:xfrm>
                                  <a:prstGeom prst="rect">
                                    <a:avLst/>
                                  </a:prstGeom>
                                  <a:noFill/>
                                  <a:ln>
                                    <a:noFill/>
                                  </a:ln>
                                </pic:spPr>
                              </pic:pic>
                            </a:graphicData>
                          </a:graphic>
                        </wp:inline>
                      </w:drawing>
                    </w:r>
                  </w:p>
                </w:txbxContent>
              </v:textbox>
            </v:shape>
          </w:pict>
        </mc:Fallback>
      </mc:AlternateContent>
    </w:r>
  </w:p>
  <w:p w:rsidR="003B3832" w:rsidRDefault="003B38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32" w:rsidRDefault="009057E5">
    <w:pPr>
      <w:pStyle w:val="Encabezado"/>
    </w:pPr>
    <w:r w:rsidRPr="00272016">
      <w:rPr>
        <w:noProof/>
        <w:lang w:eastAsia="en-US"/>
      </w:rPr>
      <w:drawing>
        <wp:anchor distT="0" distB="0" distL="114300" distR="114300" simplePos="0" relativeHeight="251677696" behindDoc="0" locked="0" layoutInCell="1" allowOverlap="1" wp14:anchorId="47890DA2" wp14:editId="6FDCE3F4">
          <wp:simplePos x="0" y="0"/>
          <wp:positionH relativeFrom="margin">
            <wp:posOffset>-732790</wp:posOffset>
          </wp:positionH>
          <wp:positionV relativeFrom="paragraph">
            <wp:posOffset>-404495</wp:posOffset>
          </wp:positionV>
          <wp:extent cx="1257300" cy="753984"/>
          <wp:effectExtent l="0" t="0" r="0" b="8255"/>
          <wp:wrapNone/>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sdNM_GLmDZo/TjzVC45gpBI/AAAAAAAAAAM/ZxT4tJPHccw/s1600/trisquel-logo-compac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753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832">
      <w:rPr>
        <w:noProof/>
        <w:lang w:eastAsia="en-US"/>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-445168</wp:posOffset>
              </wp:positionV>
              <wp:extent cx="7772400" cy="890336"/>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7772400" cy="890336"/>
                      </a:xfrm>
                      <a:custGeom>
                        <a:avLst/>
                        <a:gdLst>
                          <a:gd name="connsiteX0" fmla="*/ 0 w 7772400"/>
                          <a:gd name="connsiteY0" fmla="*/ 0 h 890270"/>
                          <a:gd name="connsiteX1" fmla="*/ 7772400 w 7772400"/>
                          <a:gd name="connsiteY1" fmla="*/ 0 h 890270"/>
                          <a:gd name="connsiteX2" fmla="*/ 7772400 w 7772400"/>
                          <a:gd name="connsiteY2" fmla="*/ 890270 h 890270"/>
                          <a:gd name="connsiteX3" fmla="*/ 0 w 7772400"/>
                          <a:gd name="connsiteY3" fmla="*/ 890270 h 890270"/>
                          <a:gd name="connsiteX4" fmla="*/ 0 w 7772400"/>
                          <a:gd name="connsiteY4" fmla="*/ 0 h 890270"/>
                          <a:gd name="connsiteX0" fmla="*/ 0 w 7772400"/>
                          <a:gd name="connsiteY0" fmla="*/ 0 h 890270"/>
                          <a:gd name="connsiteX1" fmla="*/ 7772400 w 7772400"/>
                          <a:gd name="connsiteY1" fmla="*/ 0 h 890270"/>
                          <a:gd name="connsiteX2" fmla="*/ 6773779 w 7772400"/>
                          <a:gd name="connsiteY2" fmla="*/ 890270 h 890270"/>
                          <a:gd name="connsiteX3" fmla="*/ 0 w 7772400"/>
                          <a:gd name="connsiteY3" fmla="*/ 890270 h 890270"/>
                          <a:gd name="connsiteX4" fmla="*/ 0 w 7772400"/>
                          <a:gd name="connsiteY4" fmla="*/ 0 h 890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890270">
                            <a:moveTo>
                              <a:pt x="0" y="0"/>
                            </a:moveTo>
                            <a:lnTo>
                              <a:pt x="7772400" y="0"/>
                            </a:lnTo>
                            <a:lnTo>
                              <a:pt x="6773779" y="890270"/>
                            </a:lnTo>
                            <a:lnTo>
                              <a:pt x="0" y="890270"/>
                            </a:lnTo>
                            <a:lnTo>
                              <a:pt x="0" y="0"/>
                            </a:lnTo>
                            <a:close/>
                          </a:path>
                        </a:pathLst>
                      </a:custGeom>
                      <a:solidFill>
                        <a:schemeClr val="bg1"/>
                      </a:solidFill>
                      <a:ln w="6350">
                        <a:no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33" style="position:absolute;left:0;text-align:left;margin-left:-1in;margin-top:-35.05pt;width:612pt;height:70.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772400,890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" adj="-11796480,,5400" path="m,l7772400,,6773779,890270,,890270,,xe" fillcolor="white [3212]" stroked="f" strokeweight=".5pt">
              <v:stroke joinstyle="miter"/>
              <v:formulas/>
              <v:path arrowok="t" o:connecttype="custom" o:connectlocs="0,0;7772400,0;6773779,890336;0,890336;0,0" o:connectangles="0,0,0,0,0" textboxrect="0,0,7772400,890270"/>
              <v:textbox>
                <w:txbxContent>
                  <w:p w:rsidR="003B3832" w:rsidRDefault="009057E5">
                    <w:r>
                      <w:tab/>
                    </w:r>
                    <w:r>
                      <w:tab/>
                    </w:r>
                    <w:r>
                      <w:tab/>
                    </w:r>
                    <w:r w:rsidRPr="009057E5">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Adm</w:t>
                    </w:r>
                    <w:r>
                      <w:rPr>
                        <w:b/>
                        <w:outline/>
                        <w:color w:val="2683C6"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w:t>
                    </w:r>
                    <w:r>
                      <w:rPr>
                        <w:b/>
                        <w:color w:val="002060"/>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Facs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A0"/>
    <w:multiLevelType w:val="hybridMultilevel"/>
    <w:tmpl w:val="5B3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986"/>
    <w:multiLevelType w:val="hybridMultilevel"/>
    <w:tmpl w:val="1820F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282887"/>
    <w:multiLevelType w:val="hybridMultilevel"/>
    <w:tmpl w:val="046E4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5F08E9"/>
    <w:multiLevelType w:val="hybridMultilevel"/>
    <w:tmpl w:val="23B8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D7EA3"/>
    <w:multiLevelType w:val="hybridMultilevel"/>
    <w:tmpl w:val="3142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C6CF9"/>
    <w:multiLevelType w:val="hybridMultilevel"/>
    <w:tmpl w:val="B2E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D6"/>
    <w:rsid w:val="000050C3"/>
    <w:rsid w:val="00066685"/>
    <w:rsid w:val="00125B6A"/>
    <w:rsid w:val="00182CBE"/>
    <w:rsid w:val="001C42AD"/>
    <w:rsid w:val="001D3D53"/>
    <w:rsid w:val="00216077"/>
    <w:rsid w:val="00251CD9"/>
    <w:rsid w:val="00272016"/>
    <w:rsid w:val="00285CB5"/>
    <w:rsid w:val="002F0475"/>
    <w:rsid w:val="00335CC6"/>
    <w:rsid w:val="0034247C"/>
    <w:rsid w:val="00396B4C"/>
    <w:rsid w:val="003B3832"/>
    <w:rsid w:val="003C321D"/>
    <w:rsid w:val="003D6B7D"/>
    <w:rsid w:val="004C7031"/>
    <w:rsid w:val="00543BF2"/>
    <w:rsid w:val="005C2A48"/>
    <w:rsid w:val="005D2D91"/>
    <w:rsid w:val="005D5AD6"/>
    <w:rsid w:val="00616F12"/>
    <w:rsid w:val="006D4CCC"/>
    <w:rsid w:val="0079638D"/>
    <w:rsid w:val="007A38B3"/>
    <w:rsid w:val="007B7CFE"/>
    <w:rsid w:val="00817918"/>
    <w:rsid w:val="0082297C"/>
    <w:rsid w:val="0087404A"/>
    <w:rsid w:val="008E30D1"/>
    <w:rsid w:val="009057E5"/>
    <w:rsid w:val="00975BB7"/>
    <w:rsid w:val="00A04651"/>
    <w:rsid w:val="00AC0540"/>
    <w:rsid w:val="00B02A60"/>
    <w:rsid w:val="00B54E77"/>
    <w:rsid w:val="00CE3F3E"/>
    <w:rsid w:val="00CE76CC"/>
    <w:rsid w:val="00D4053F"/>
    <w:rsid w:val="00E3081A"/>
    <w:rsid w:val="00EC0B45"/>
    <w:rsid w:val="00F1767B"/>
    <w:rsid w:val="00F26506"/>
    <w:rsid w:val="00F43965"/>
    <w:rsid w:val="00F77976"/>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ACCDFD"/>
  <w15:docId w15:val="{5D3CC95C-9181-4991-9C16-C403B379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6D4C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CCC"/>
  </w:style>
  <w:style w:type="paragraph" w:styleId="Piedepgina">
    <w:name w:val="footer"/>
    <w:basedOn w:val="Normal"/>
    <w:link w:val="PiedepginaCar"/>
    <w:uiPriority w:val="99"/>
    <w:unhideWhenUsed/>
    <w:rsid w:val="006D4C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CCC"/>
  </w:style>
  <w:style w:type="paragraph" w:styleId="HTMLconformatoprevio">
    <w:name w:val="HTML Preformatted"/>
    <w:basedOn w:val="Normal"/>
    <w:link w:val="HTMLconformatoprevioCar"/>
    <w:uiPriority w:val="99"/>
    <w:semiHidden/>
    <w:unhideWhenUsed/>
    <w:rsid w:val="00F1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1767B"/>
    <w:rPr>
      <w:rFonts w:ascii="Courier New" w:eastAsia="Times New Roman" w:hAnsi="Courier New" w:cs="Courier New"/>
      <w:sz w:val="20"/>
      <w:szCs w:val="20"/>
      <w:lang w:val="es-EC" w:eastAsia="es-EC"/>
    </w:rPr>
  </w:style>
  <w:style w:type="paragraph" w:styleId="Textodeglobo">
    <w:name w:val="Balloon Text"/>
    <w:basedOn w:val="Normal"/>
    <w:link w:val="TextodegloboCar"/>
    <w:uiPriority w:val="99"/>
    <w:semiHidden/>
    <w:unhideWhenUsed/>
    <w:rsid w:val="00E308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81A"/>
    <w:rPr>
      <w:rFonts w:ascii="Segoe UI" w:hAnsi="Segoe UI" w:cs="Segoe UI"/>
      <w:sz w:val="18"/>
      <w:szCs w:val="18"/>
    </w:rPr>
  </w:style>
  <w:style w:type="character" w:styleId="Hipervnculo">
    <w:name w:val="Hyperlink"/>
    <w:basedOn w:val="Fuentedeprrafopredeter"/>
    <w:uiPriority w:val="99"/>
    <w:unhideWhenUsed/>
    <w:rsid w:val="00F7797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10">
      <w:bodyDiv w:val="1"/>
      <w:marLeft w:val="0"/>
      <w:marRight w:val="0"/>
      <w:marTop w:val="0"/>
      <w:marBottom w:val="0"/>
      <w:divBdr>
        <w:top w:val="none" w:sz="0" w:space="0" w:color="auto"/>
        <w:left w:val="none" w:sz="0" w:space="0" w:color="auto"/>
        <w:bottom w:val="none" w:sz="0" w:space="0" w:color="auto"/>
        <w:right w:val="none" w:sz="0" w:space="0" w:color="auto"/>
      </w:divBdr>
    </w:div>
    <w:div w:id="73358674">
      <w:bodyDiv w:val="1"/>
      <w:marLeft w:val="0"/>
      <w:marRight w:val="0"/>
      <w:marTop w:val="0"/>
      <w:marBottom w:val="0"/>
      <w:divBdr>
        <w:top w:val="none" w:sz="0" w:space="0" w:color="auto"/>
        <w:left w:val="none" w:sz="0" w:space="0" w:color="auto"/>
        <w:bottom w:val="none" w:sz="0" w:space="0" w:color="auto"/>
        <w:right w:val="none" w:sz="0" w:space="0" w:color="auto"/>
      </w:divBdr>
      <w:divsChild>
        <w:div w:id="26977570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34166171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0135862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671717595">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612132631">
      <w:bodyDiv w:val="1"/>
      <w:marLeft w:val="0"/>
      <w:marRight w:val="0"/>
      <w:marTop w:val="0"/>
      <w:marBottom w:val="0"/>
      <w:divBdr>
        <w:top w:val="none" w:sz="0" w:space="0" w:color="auto"/>
        <w:left w:val="none" w:sz="0" w:space="0" w:color="auto"/>
        <w:bottom w:val="none" w:sz="0" w:space="0" w:color="auto"/>
        <w:right w:val="none" w:sz="0" w:space="0" w:color="auto"/>
      </w:divBdr>
      <w:divsChild>
        <w:div w:id="1964191626">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23755521">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49036388">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082407717">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312520361">
      <w:bodyDiv w:val="1"/>
      <w:marLeft w:val="0"/>
      <w:marRight w:val="0"/>
      <w:marTop w:val="0"/>
      <w:marBottom w:val="0"/>
      <w:divBdr>
        <w:top w:val="none" w:sz="0" w:space="0" w:color="auto"/>
        <w:left w:val="none" w:sz="0" w:space="0" w:color="auto"/>
        <w:bottom w:val="none" w:sz="0" w:space="0" w:color="auto"/>
        <w:right w:val="none" w:sz="0" w:space="0" w:color="auto"/>
      </w:divBdr>
    </w:div>
    <w:div w:id="1640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aw.githubusercontent.com/ChrisZoc/AdminFacs/Chris_O/AdminFacs.j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a%20Maricela\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DF717521-2A6E-4D49-B54B-CB011302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12</TotalTime>
  <Pages>5</Pages>
  <Words>957</Words>
  <Characters>5460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tania_1993m@hotmail.com</dc:creator>
  <cp:keywords/>
  <cp:lastModifiedBy>Alexandra Granda Cárdenas</cp:lastModifiedBy>
  <cp:revision>3</cp:revision>
  <cp:lastPrinted>2016-10-24T22:12:00Z</cp:lastPrinted>
  <dcterms:created xsi:type="dcterms:W3CDTF">2017-01-17T22:18:00Z</dcterms:created>
  <dcterms:modified xsi:type="dcterms:W3CDTF">2017-01-17T23:01:00Z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